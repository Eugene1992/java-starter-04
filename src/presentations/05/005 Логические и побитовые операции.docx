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B4" w:rsidRPr="00483C1D" w:rsidRDefault="00E65A58" w:rsidP="00011711">
      <w:pPr>
        <w:pStyle w:val="a4"/>
        <w:rPr>
          <w:rFonts w:ascii="Segoe UI" w:hAnsi="Segoe UI" w:cs="Segoe UI"/>
        </w:rPr>
      </w:pPr>
      <w:r w:rsidRPr="00483C1D">
        <w:rPr>
          <w:rFonts w:ascii="Segoe UI" w:hAnsi="Segoe UI" w:cs="Segoe UI"/>
        </w:rPr>
        <w:t>Л</w:t>
      </w:r>
      <w:r w:rsidR="00797D1D" w:rsidRPr="00483C1D">
        <w:rPr>
          <w:rFonts w:ascii="Segoe UI" w:hAnsi="Segoe UI" w:cs="Segoe UI"/>
        </w:rPr>
        <w:t xml:space="preserve">огические </w:t>
      </w:r>
      <w:r w:rsidR="000F6F1E" w:rsidRPr="00483C1D">
        <w:rPr>
          <w:rFonts w:ascii="Segoe UI" w:hAnsi="Segoe UI" w:cs="Segoe UI"/>
        </w:rPr>
        <w:t xml:space="preserve">и побитовые </w:t>
      </w:r>
      <w:r w:rsidR="00797D1D" w:rsidRPr="00483C1D">
        <w:rPr>
          <w:rFonts w:ascii="Segoe UI" w:hAnsi="Segoe UI" w:cs="Segoe UI"/>
        </w:rPr>
        <w:t>операции</w:t>
      </w:r>
    </w:p>
    <w:p w:rsidR="003C5E46" w:rsidRPr="00483C1D" w:rsidRDefault="003C5E46" w:rsidP="00CD3801">
      <w:pPr>
        <w:pStyle w:val="a4"/>
        <w:jc w:val="left"/>
        <w:rPr>
          <w:rFonts w:asciiTheme="minorHAnsi" w:hAnsiTheme="minorHAnsi" w:cstheme="minorHAnsi"/>
        </w:rPr>
      </w:pPr>
    </w:p>
    <w:p w:rsidR="003C5E46" w:rsidRPr="00483C1D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483C1D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483C1D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483C1D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483C1D" w:rsidRDefault="000F6F1E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483C1D">
              <w:rPr>
                <w:rFonts w:asciiTheme="minorHAnsi" w:hAnsiTheme="minorHAnsi" w:cstheme="minorHAnsi"/>
                <w:bCs/>
                <w:lang w:val="en-US"/>
              </w:rPr>
              <w:t>5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483C1D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483C1D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483C1D" w:rsidRDefault="00E52BAA" w:rsidP="000F6F1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JAVA </w:t>
            </w:r>
            <w:r w:rsidR="000F6F1E" w:rsidRPr="00483C1D">
              <w:rPr>
                <w:rFonts w:asciiTheme="minorHAnsi" w:hAnsiTheme="minorHAnsi" w:cstheme="minorHAnsi"/>
                <w:lang w:val="en-US"/>
              </w:rPr>
              <w:t>Starter</w:t>
            </w:r>
          </w:p>
        </w:tc>
      </w:tr>
      <w:tr w:rsidR="00197971" w:rsidRPr="00483C1D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483C1D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483C1D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483C1D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483C1D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483C1D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483C1D" w:rsidRDefault="00316F78" w:rsidP="00C86D85">
            <w:pPr>
              <w:rPr>
                <w:rFonts w:asciiTheme="minorHAnsi" w:hAnsiTheme="minorHAnsi" w:cstheme="minorHAnsi"/>
              </w:rPr>
            </w:pPr>
            <w:r w:rsidRPr="00483C1D">
              <w:rPr>
                <w:rFonts w:asciiTheme="minorHAnsi" w:hAnsiTheme="minorHAnsi" w:cstheme="minorHAnsi"/>
              </w:rPr>
              <w:t xml:space="preserve">Компьютер с установленной </w:t>
            </w:r>
            <w:r w:rsidR="00E52BAA">
              <w:rPr>
                <w:rFonts w:asciiTheme="minorHAnsi" w:hAnsiTheme="minorHAnsi" w:cstheme="minorHAnsi"/>
                <w:lang w:val="en-US"/>
              </w:rPr>
              <w:t>IntelliJ</w:t>
            </w:r>
            <w:r w:rsidR="00E52BAA" w:rsidRPr="00E52BAA">
              <w:rPr>
                <w:rFonts w:asciiTheme="minorHAnsi" w:hAnsiTheme="minorHAnsi" w:cstheme="minorHAnsi"/>
              </w:rPr>
              <w:t xml:space="preserve"> </w:t>
            </w:r>
            <w:r w:rsidR="00E52BAA">
              <w:rPr>
                <w:rFonts w:asciiTheme="minorHAnsi" w:hAnsiTheme="minorHAnsi" w:cstheme="minorHAnsi"/>
                <w:lang w:val="en-US"/>
              </w:rPr>
              <w:t>IDEA</w:t>
            </w:r>
            <w:r w:rsidRPr="00483C1D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0720DA" w:rsidRPr="00483C1D" w:rsidRDefault="000720DA" w:rsidP="00CD3801">
      <w:pPr>
        <w:pStyle w:val="a0"/>
        <w:rPr>
          <w:rFonts w:asciiTheme="minorHAnsi" w:hAnsiTheme="minorHAnsi" w:cstheme="minorHAnsi"/>
        </w:rPr>
      </w:pPr>
    </w:p>
    <w:p w:rsidR="00316F78" w:rsidRPr="00483C1D" w:rsidRDefault="00316F78" w:rsidP="00CD3801">
      <w:pPr>
        <w:pStyle w:val="a0"/>
        <w:rPr>
          <w:rFonts w:asciiTheme="minorHAnsi" w:hAnsiTheme="minorHAnsi" w:cstheme="minorHAnsi"/>
        </w:rPr>
      </w:pPr>
    </w:p>
    <w:p w:rsidR="000720DA" w:rsidRPr="00483C1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483C1D">
        <w:rPr>
          <w:rFonts w:ascii="Segoe UI" w:hAnsi="Segoe UI" w:cs="Segoe UI"/>
        </w:rPr>
        <w:t>Обзор, цель и назначение урока</w:t>
      </w:r>
    </w:p>
    <w:p w:rsidR="000720DA" w:rsidRPr="00483C1D" w:rsidRDefault="000720DA" w:rsidP="00CD3801">
      <w:pPr>
        <w:pStyle w:val="a0"/>
        <w:rPr>
          <w:rFonts w:asciiTheme="minorHAnsi" w:hAnsiTheme="minorHAnsi" w:cstheme="minorHAnsi"/>
        </w:rPr>
      </w:pPr>
    </w:p>
    <w:p w:rsidR="00DC5F12" w:rsidRPr="00483C1D" w:rsidRDefault="00DC5F12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Рассмотрение логических функций: конъюнкция, дизъюнкция, отрицание, исключающее ИЛИ.</w:t>
      </w:r>
    </w:p>
    <w:p w:rsidR="00DC5F12" w:rsidRPr="00483C1D" w:rsidRDefault="00DC5F12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Использование</w:t>
      </w:r>
      <w:r w:rsidR="00C86D85" w:rsidRPr="007214A5">
        <w:rPr>
          <w:rFonts w:asciiTheme="minorHAnsi" w:hAnsiTheme="minorHAnsi" w:cstheme="minorHAnsi"/>
        </w:rPr>
        <w:t xml:space="preserve"> </w:t>
      </w:r>
      <w:r w:rsidRPr="00483C1D">
        <w:rPr>
          <w:rFonts w:asciiTheme="minorHAnsi" w:hAnsiTheme="minorHAnsi" w:cstheme="minorHAnsi"/>
        </w:rPr>
        <w:t>побитовых логических операций.</w:t>
      </w:r>
    </w:p>
    <w:p w:rsidR="00DC5F12" w:rsidRPr="00483C1D" w:rsidRDefault="00DC5F12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Рассмотрение</w:t>
      </w:r>
      <w:r w:rsidR="00C86D85" w:rsidRPr="007214A5">
        <w:rPr>
          <w:rFonts w:asciiTheme="minorHAnsi" w:hAnsiTheme="minorHAnsi" w:cstheme="minorHAnsi"/>
        </w:rPr>
        <w:t xml:space="preserve"> </w:t>
      </w:r>
      <w:r w:rsidRPr="00483C1D">
        <w:rPr>
          <w:rFonts w:asciiTheme="minorHAnsi" w:hAnsiTheme="minorHAnsi" w:cstheme="minorHAnsi"/>
        </w:rPr>
        <w:t>логических операций.</w:t>
      </w:r>
    </w:p>
    <w:p w:rsidR="00DC5F12" w:rsidRPr="00483C1D" w:rsidRDefault="00DC5F12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Рассмотрение</w:t>
      </w:r>
      <w:r w:rsidR="00C86D85" w:rsidRPr="007214A5">
        <w:rPr>
          <w:rFonts w:asciiTheme="minorHAnsi" w:hAnsiTheme="minorHAnsi" w:cstheme="minorHAnsi"/>
        </w:rPr>
        <w:t xml:space="preserve"> </w:t>
      </w:r>
      <w:r w:rsidRPr="00483C1D">
        <w:rPr>
          <w:rFonts w:asciiTheme="minorHAnsi" w:hAnsiTheme="minorHAnsi" w:cstheme="minorHAnsi"/>
        </w:rPr>
        <w:t>операторов сдвига.</w:t>
      </w:r>
    </w:p>
    <w:p w:rsidR="00DC5F12" w:rsidRPr="00483C1D" w:rsidRDefault="00DC5F12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Короткозамкнутые вычисления.</w:t>
      </w:r>
    </w:p>
    <w:p w:rsidR="00980C59" w:rsidRPr="00483C1D" w:rsidRDefault="00D76937" w:rsidP="00DC5F12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Теоремы </w:t>
      </w:r>
      <w:r w:rsidRPr="007214A5">
        <w:rPr>
          <w:rFonts w:asciiTheme="minorHAnsi" w:hAnsiTheme="minorHAnsi" w:cstheme="minorHAnsi"/>
        </w:rPr>
        <w:t>Де</w:t>
      </w:r>
      <w:r w:rsidR="00DC5F12" w:rsidRPr="00483C1D">
        <w:rPr>
          <w:rFonts w:asciiTheme="minorHAnsi" w:hAnsiTheme="minorHAnsi" w:cstheme="minorHAnsi"/>
        </w:rPr>
        <w:t xml:space="preserve"> Моргана.</w:t>
      </w:r>
    </w:p>
    <w:p w:rsidR="00E7127C" w:rsidRPr="00483C1D" w:rsidRDefault="00E7127C" w:rsidP="00CD3801">
      <w:pPr>
        <w:pStyle w:val="a0"/>
        <w:tabs>
          <w:tab w:val="left" w:pos="1680"/>
        </w:tabs>
        <w:rPr>
          <w:rFonts w:asciiTheme="minorHAnsi" w:hAnsiTheme="minorHAnsi" w:cstheme="minorHAnsi"/>
        </w:rPr>
      </w:pPr>
    </w:p>
    <w:p w:rsidR="000720DA" w:rsidRPr="00483C1D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483C1D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0F6F1E" w:rsidRPr="00483C1D" w:rsidRDefault="000F6F1E" w:rsidP="000F6F1E">
      <w:pPr>
        <w:pStyle w:val="ab"/>
        <w:rPr>
          <w:rFonts w:asciiTheme="minorHAnsi" w:hAnsiTheme="minorHAnsi" w:cstheme="minorHAnsi"/>
        </w:rPr>
      </w:pPr>
    </w:p>
    <w:p w:rsidR="00DC5F12" w:rsidRPr="00483C1D" w:rsidRDefault="00DC5F12" w:rsidP="00DC5F12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Понимать работу логических операторов.</w:t>
      </w:r>
    </w:p>
    <w:p w:rsidR="00DC5F12" w:rsidRPr="00483C1D" w:rsidRDefault="00DC5F12" w:rsidP="00DC5F12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Понимать работу битовых логических операторов.</w:t>
      </w:r>
    </w:p>
    <w:p w:rsidR="00DC5F12" w:rsidRPr="00483C1D" w:rsidRDefault="00DC5F12" w:rsidP="00DC5F12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Понимать работу операторов сдвига.</w:t>
      </w:r>
    </w:p>
    <w:p w:rsidR="00980C59" w:rsidRPr="00483C1D" w:rsidRDefault="00DC5F12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Использовать короткозамкнутые вычисления и теоремы Де Моргана.</w:t>
      </w:r>
    </w:p>
    <w:p w:rsidR="00E7127C" w:rsidRPr="00483C1D" w:rsidRDefault="00E7127C" w:rsidP="00CD3801">
      <w:pPr>
        <w:pStyle w:val="a0"/>
        <w:rPr>
          <w:rFonts w:asciiTheme="minorHAnsi" w:hAnsiTheme="minorHAnsi" w:cstheme="minorHAnsi"/>
        </w:rPr>
      </w:pPr>
    </w:p>
    <w:p w:rsidR="000720DA" w:rsidRPr="00483C1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83C1D">
        <w:rPr>
          <w:rFonts w:ascii="Segoe UI" w:hAnsi="Segoe UI" w:cs="Segoe UI"/>
        </w:rPr>
        <w:t>Содержание урока</w:t>
      </w:r>
    </w:p>
    <w:p w:rsidR="004D0DE7" w:rsidRPr="00483C1D" w:rsidRDefault="004D0DE7" w:rsidP="00CD3801">
      <w:pPr>
        <w:pStyle w:val="a0"/>
        <w:rPr>
          <w:rFonts w:asciiTheme="minorHAnsi" w:hAnsiTheme="minorHAnsi" w:cstheme="minorHAnsi"/>
        </w:rPr>
      </w:pP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логических функций: конъюнкция, дизъюнкция, отрицание, исключающее ИЛИ.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побитовых</w:t>
      </w:r>
      <w:r w:rsidR="00E52BAA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>логических операций.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Побитовые логические операции.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Использование побитовых логических операций, для установки и сброса флагов.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Рассмотрение примера: Использование </w:t>
      </w:r>
      <w:r w:rsidRPr="00483C1D">
        <w:rPr>
          <w:rFonts w:asciiTheme="minorHAnsi" w:hAnsiTheme="minorHAnsi" w:cstheme="minorHAnsi"/>
          <w:sz w:val="20"/>
          <w:szCs w:val="20"/>
          <w:lang w:val="en-US"/>
        </w:rPr>
        <w:t>XOR</w:t>
      </w:r>
      <w:r w:rsidRPr="00483C1D">
        <w:rPr>
          <w:rFonts w:asciiTheme="minorHAnsi" w:hAnsiTheme="minorHAnsi" w:cstheme="minorHAnsi"/>
          <w:sz w:val="20"/>
          <w:szCs w:val="20"/>
        </w:rPr>
        <w:t xml:space="preserve"> для шифрования данных.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логических операций (пропозициональная логика).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Комбинация логических операций с операциями сравнения.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Понятие сдвига: Логический, Арифметический и Циклический сдвиги.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Логический сдвиг.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Получение текущего уровня визуализации с использованием логического сдвига.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примеров: Короткозамкнутые вычисления.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483C1D">
        <w:rPr>
          <w:rFonts w:asciiTheme="minorHAnsi" w:hAnsiTheme="minorHAnsi" w:cstheme="minorHAnsi"/>
          <w:sz w:val="20"/>
          <w:szCs w:val="20"/>
        </w:rPr>
        <w:t>Теоремы</w:t>
      </w:r>
      <w:r w:rsidR="00C86D8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>Де</w:t>
      </w:r>
      <w:r w:rsidR="00C86D85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>Моргана</w:t>
      </w:r>
      <w:r w:rsidRPr="00483C1D">
        <w:rPr>
          <w:rFonts w:asciiTheme="minorHAnsi" w:hAnsiTheme="minorHAnsi" w:cstheme="minorHAnsi"/>
          <w:sz w:val="20"/>
          <w:szCs w:val="20"/>
          <w:lang w:val="en-US"/>
        </w:rPr>
        <w:t xml:space="preserve"> (Laws of </w:t>
      </w:r>
      <w:r w:rsidRPr="00483C1D">
        <w:rPr>
          <w:rFonts w:asciiTheme="minorHAnsi" w:hAnsiTheme="minorHAnsi" w:cstheme="minorHAnsi"/>
          <w:noProof/>
          <w:sz w:val="20"/>
          <w:szCs w:val="20"/>
          <w:lang w:val="en-US"/>
        </w:rPr>
        <w:t>dualization</w:t>
      </w:r>
      <w:r w:rsidRPr="00483C1D">
        <w:rPr>
          <w:rFonts w:asciiTheme="minorHAnsi" w:hAnsiTheme="minorHAnsi" w:cstheme="minorHAnsi"/>
          <w:sz w:val="20"/>
          <w:szCs w:val="20"/>
          <w:lang w:val="en-US"/>
        </w:rPr>
        <w:t>).</w:t>
      </w:r>
    </w:p>
    <w:p w:rsidR="00DC5F12" w:rsidRPr="00483C1D" w:rsidRDefault="00DC5F12" w:rsidP="00DC5F12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Рассмотрение примера: Теоремы Де Моргана.</w:t>
      </w:r>
    </w:p>
    <w:p w:rsidR="00DC5F12" w:rsidRPr="00483C1D" w:rsidRDefault="00DC5F12" w:rsidP="00DC5F12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0720DA" w:rsidRPr="00483C1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83C1D">
        <w:rPr>
          <w:rFonts w:ascii="Segoe UI" w:hAnsi="Segoe UI" w:cs="Segoe UI"/>
        </w:rPr>
        <w:t>Резюме</w:t>
      </w:r>
    </w:p>
    <w:p w:rsidR="00290348" w:rsidRPr="00483C1D" w:rsidRDefault="00290348" w:rsidP="00CD3801">
      <w:pPr>
        <w:pStyle w:val="a0"/>
        <w:rPr>
          <w:rFonts w:asciiTheme="minorHAnsi" w:hAnsiTheme="minorHAnsi" w:cstheme="minorHAnsi"/>
        </w:rPr>
      </w:pP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Конъюнкция (от лат. </w:t>
      </w:r>
      <w:r w:rsidRPr="00483C1D">
        <w:rPr>
          <w:rFonts w:asciiTheme="minorHAnsi" w:hAnsiTheme="minorHAnsi" w:cstheme="minorHAnsi"/>
          <w:noProof/>
          <w:sz w:val="20"/>
          <w:szCs w:val="20"/>
          <w:lang w:val="en-US"/>
        </w:rPr>
        <w:t>conjunctio</w:t>
      </w:r>
      <w:r w:rsidRPr="00483C1D">
        <w:rPr>
          <w:rFonts w:asciiTheme="minorHAnsi" w:hAnsiTheme="minorHAnsi" w:cstheme="minorHAnsi"/>
          <w:sz w:val="20"/>
          <w:szCs w:val="20"/>
        </w:rPr>
        <w:t xml:space="preserve"> союз, связь) — логическая операция, по своему применению максимально приближённая к союзу "и". Синонимы: логическое "И", логическое умножение, иногда просто "И". 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Дизъюнкция — (лат. </w:t>
      </w:r>
      <w:r w:rsidRPr="00483C1D">
        <w:rPr>
          <w:rFonts w:asciiTheme="minorHAnsi" w:hAnsiTheme="minorHAnsi" w:cstheme="minorHAnsi"/>
          <w:noProof/>
          <w:sz w:val="20"/>
          <w:szCs w:val="20"/>
          <w:lang w:val="en-US"/>
        </w:rPr>
        <w:t>disjunctio</w:t>
      </w:r>
      <w:r w:rsidRPr="00483C1D">
        <w:rPr>
          <w:rFonts w:asciiTheme="minorHAnsi" w:hAnsiTheme="minorHAnsi" w:cstheme="minorHAnsi"/>
          <w:sz w:val="20"/>
          <w:szCs w:val="20"/>
        </w:rPr>
        <w:t xml:space="preserve"> - разобщение) логическая операция, по своему применению максимально приближённая к союзу «или» в смысле «или то, или это, или оба сразу». Синонимы: логическое «ИЛИ», включающее «ИЛИ», логическое сложение, иногда просто «ИЛИ».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Исключающее ИЛИ (логическое сложение, строгая дизъюнкция) — </w:t>
      </w:r>
      <w:r w:rsidR="004708A9" w:rsidRPr="00483C1D">
        <w:rPr>
          <w:rFonts w:asciiTheme="minorHAnsi" w:hAnsiTheme="minorHAnsi" w:cstheme="minorHAnsi"/>
          <w:sz w:val="20"/>
          <w:szCs w:val="20"/>
        </w:rPr>
        <w:t>булева</w:t>
      </w:r>
      <w:r w:rsidRPr="00483C1D">
        <w:rPr>
          <w:rFonts w:asciiTheme="minorHAnsi" w:hAnsiTheme="minorHAnsi" w:cstheme="minorHAnsi"/>
          <w:sz w:val="20"/>
          <w:szCs w:val="20"/>
        </w:rPr>
        <w:t xml:space="preserve"> функция и логическая операция. Результат выполнения операции является истинным только при условии, если является истинным в точности один из аргументов.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lastRenderedPageBreak/>
        <w:t xml:space="preserve">Отрицание в логике — унарная операция над суждениями, результатом которой является суждение (в известном смысле) «противоположное» исходному. Обозначается знаком </w:t>
      </w:r>
      <w:r w:rsidR="00B25044" w:rsidRPr="00483C1D">
        <w:rPr>
          <w:rFonts w:asciiTheme="minorHAnsi" w:hAnsiTheme="minorHAnsi" w:cstheme="minorHAnsi"/>
          <w:sz w:val="20"/>
          <w:szCs w:val="20"/>
        </w:rPr>
        <w:t>~</w:t>
      </w:r>
      <w:r w:rsidRPr="00483C1D">
        <w:rPr>
          <w:rFonts w:asciiTheme="minorHAnsi" w:hAnsiTheme="minorHAnsi" w:cstheme="minorHAnsi"/>
          <w:sz w:val="20"/>
          <w:szCs w:val="20"/>
        </w:rPr>
        <w:t xml:space="preserve"> перед или чертой над суждением. Синоним: логическое "НЕ".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Побитовое отрицание (или побитовое НЕ, или дополнение) — это унарная операция, действие которой эквивалентно применению логического отрицания к каждому биту двоичного представления операнда. Другими словами, на той позиции, где в двоичном представлении операнда был 0, в результате будет 1, и, наоборот, где была 1, там будет 0.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Побитовое И — это бинарная операция, действие которой эквивалентно применению логического И к каждой паре битов, которые стоят на одинаковых позициях в двоичных представлениях операндов. Другими словами, если оба соответствующих бита операндов равны 1, результирующий двоичный разряд равен 1; если же хотя бы один бит из пары равен 0, результирующий двоичный разряд равен 0.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Побитовое ИЛИ — это бинарная операция, действие которой эквивалентно применению логического ИЛИ к каждой паре битов, которые стоят на одинаковых позициях в двоичных представлениях операндов. Другими словами, если оба соответствующих бита операндов равны 0, двоичный разряд результата равен 0; если же хотя бы один бит из пары равен 1, двоичный разряд результата равен 1.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Побитовое исключающее ИЛИ (или побитовое сложение по модулю два) — это бинарная операция, действие которой эквивалентно применению логического исключающего ИЛИ к каждой паре битов, которые стоят на одинаковых позициях в двоичных представлениях операндов. Другими словами, если соответствующие биты операндов различны, то двоичный разряд результата равен 1; если же биты совпадают, то двоичный разряд результата равен 0.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Битовые сдвиги относят к битовым операциям. При сдвиге значения битов копируются в соседние по направлению сдвига. Различают несколько видов сдвигов — логический, арифметический и циклический, в зависимости от обработки крайних битов.</w:t>
      </w:r>
    </w:p>
    <w:p w:rsidR="001D6977" w:rsidRPr="00483C1D" w:rsidRDefault="00DC5F12" w:rsidP="001D697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Также различают сдвиг влево (в направлении от младшего бита к старшему) и вправо (в направлении от старшего бита к младшему).</w:t>
      </w:r>
    </w:p>
    <w:p w:rsidR="001D6977" w:rsidRPr="00483C1D" w:rsidRDefault="001D6977" w:rsidP="007223B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Бинарные операторы &amp; являются предопределенными для целых типов и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Pr="00483C1D">
        <w:rPr>
          <w:rFonts w:asciiTheme="minorHAnsi" w:hAnsiTheme="minorHAnsi" w:cstheme="minorHAnsi"/>
          <w:sz w:val="20"/>
          <w:szCs w:val="20"/>
        </w:rPr>
        <w:t xml:space="preserve">. Для целых типов оператор &amp; выполняет битовую операцию логического умножения операндов. Для операндов </w:t>
      </w:r>
      <w:r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Pr="00483C1D">
        <w:rPr>
          <w:rFonts w:asciiTheme="minorHAnsi" w:hAnsiTheme="minorHAnsi" w:cstheme="minorHAnsi"/>
          <w:sz w:val="20"/>
          <w:szCs w:val="20"/>
        </w:rPr>
        <w:t xml:space="preserve"> оператор &amp; выполняет операцию логического умножения операндов, то есть, если оба оператора —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Pr="00483C1D">
        <w:rPr>
          <w:rFonts w:asciiTheme="minorHAnsi" w:hAnsiTheme="minorHAnsi" w:cstheme="minorHAnsi"/>
          <w:sz w:val="20"/>
          <w:szCs w:val="20"/>
        </w:rPr>
        <w:t xml:space="preserve">, результатом будет являться значение </w:t>
      </w:r>
      <w:r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="00AF1187" w:rsidRPr="00483C1D">
        <w:rPr>
          <w:rFonts w:asciiTheme="minorHAnsi" w:hAnsiTheme="minorHAnsi" w:cstheme="minorHAnsi"/>
          <w:sz w:val="20"/>
          <w:szCs w:val="20"/>
        </w:rPr>
        <w:t>иначе</w:t>
      </w:r>
      <w:r w:rsidR="00C86D85" w:rsidRPr="00C86D85">
        <w:rPr>
          <w:rFonts w:asciiTheme="minorHAnsi" w:hAnsiTheme="minorHAnsi" w:cstheme="minorHAnsi"/>
          <w:sz w:val="20"/>
          <w:szCs w:val="20"/>
        </w:rPr>
        <w:t xml:space="preserve"> </w:t>
      </w:r>
      <w:r w:rsidR="00AF1187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false</w:t>
      </w:r>
      <w:r w:rsidRPr="00483C1D">
        <w:rPr>
          <w:rFonts w:asciiTheme="minorHAnsi" w:hAnsiTheme="minorHAnsi" w:cstheme="minorHAnsi"/>
          <w:sz w:val="20"/>
          <w:szCs w:val="20"/>
        </w:rPr>
        <w:t>.</w:t>
      </w:r>
    </w:p>
    <w:p w:rsidR="001D6977" w:rsidRPr="00483C1D" w:rsidRDefault="001D6977" w:rsidP="007223B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Оператор &amp; вычисляет оба оператора независимо от значения первого из них.</w:t>
      </w:r>
    </w:p>
    <w:p w:rsidR="007223B3" w:rsidRPr="00483C1D" w:rsidRDefault="007223B3" w:rsidP="007223B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Для целочисленных типов |вычисляет результат битовой операции ИЛИ для своих операндов. Для операндов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Pr="00483C1D">
        <w:rPr>
          <w:rFonts w:asciiTheme="minorHAnsi" w:hAnsiTheme="minorHAnsi" w:cstheme="minorHAnsi"/>
          <w:sz w:val="20"/>
          <w:szCs w:val="20"/>
        </w:rPr>
        <w:t xml:space="preserve">| выполняет операцию логического ИЛИ для своих операндов, то есть результатом будет значение </w:t>
      </w:r>
      <w:r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false</w:t>
      </w:r>
      <w:r w:rsidRPr="00483C1D">
        <w:rPr>
          <w:rFonts w:asciiTheme="minorHAnsi" w:hAnsiTheme="minorHAnsi" w:cstheme="minorHAnsi"/>
          <w:sz w:val="20"/>
          <w:szCs w:val="20"/>
        </w:rPr>
        <w:t xml:space="preserve"> тогда и только тогда, когда оба операнда имеют значение </w:t>
      </w:r>
      <w:r w:rsidRPr="00483C1D">
        <w:rPr>
          <w:rFonts w:asciiTheme="minorHAnsi" w:hAnsiTheme="minorHAnsi" w:cstheme="minorHAnsi"/>
          <w:sz w:val="20"/>
          <w:szCs w:val="20"/>
          <w:lang w:val="en-US"/>
        </w:rPr>
        <w:t>false</w:t>
      </w:r>
      <w:r w:rsidRPr="00483C1D">
        <w:rPr>
          <w:rFonts w:asciiTheme="minorHAnsi" w:hAnsiTheme="minorHAnsi" w:cstheme="minorHAnsi"/>
          <w:sz w:val="20"/>
          <w:szCs w:val="20"/>
        </w:rPr>
        <w:t>.</w:t>
      </w:r>
    </w:p>
    <w:p w:rsidR="007223B3" w:rsidRPr="00483C1D" w:rsidRDefault="007223B3" w:rsidP="007223B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Оператор ^ выполняет побитовую операцию исключающего OR его операндов. Для операндов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оператор ^ выполняет операцию логического исключающего OR операндов, то есть результатом будет являться значение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только в том случае, если ровно один из его операндов имеет значение </w:t>
      </w:r>
      <w:r w:rsidR="000E720A" w:rsidRPr="00C86D85">
        <w:rPr>
          <w:rFonts w:ascii="Consolas" w:hAnsi="Consolas" w:cs="Consolas"/>
          <w:noProof/>
          <w:color w:val="0000FF"/>
          <w:sz w:val="20"/>
          <w:szCs w:val="20"/>
          <w:lang w:val="en-US"/>
        </w:rPr>
        <w:t>true</w:t>
      </w:r>
      <w:r w:rsidRPr="00483C1D">
        <w:rPr>
          <w:rFonts w:asciiTheme="minorHAnsi" w:hAnsiTheme="minorHAnsi" w:cstheme="minorHAnsi"/>
          <w:sz w:val="20"/>
          <w:szCs w:val="20"/>
        </w:rPr>
        <w:t>.</w:t>
      </w:r>
    </w:p>
    <w:p w:rsidR="00DC5F12" w:rsidRPr="00483C1D" w:rsidRDefault="00DC5F12" w:rsidP="007223B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Логический сдвиг. При логическом сдвиге значение последнего бита по направлению сдвига теряется (</w:t>
      </w:r>
      <w:r w:rsidRPr="00483C1D">
        <w:rPr>
          <w:rFonts w:asciiTheme="minorHAnsi" w:hAnsiTheme="minorHAnsi" w:cstheme="minorHAnsi"/>
          <w:noProof/>
          <w:sz w:val="20"/>
          <w:szCs w:val="20"/>
        </w:rPr>
        <w:t>копируясь в</w:t>
      </w:r>
      <w:r w:rsidRPr="00483C1D">
        <w:rPr>
          <w:rFonts w:asciiTheme="minorHAnsi" w:hAnsiTheme="minorHAnsi" w:cstheme="minorHAnsi"/>
          <w:sz w:val="20"/>
          <w:szCs w:val="20"/>
        </w:rPr>
        <w:t xml:space="preserve"> бит переноса), а первый приобретает нулевое значение. Логические сдвиги влево и вправо используются для быстрого умножения и деления на 2, соответственно.</w:t>
      </w:r>
    </w:p>
    <w:p w:rsidR="00412EE4" w:rsidRPr="00483C1D" w:rsidRDefault="00412EE4" w:rsidP="00412E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Оператор сдвига влево (&lt;&lt;) сдвигает первый операнд влево в соответствии с количеством бит, заданным вторым операндом. Тип второго операнда должен быть </w:t>
      </w:r>
      <w:r w:rsidR="000E720A" w:rsidRPr="00483C1D">
        <w:rPr>
          <w:rFonts w:asciiTheme="minorHAnsi" w:hAnsiTheme="minorHAnsi" w:cstheme="minorHAnsi"/>
          <w:noProof/>
          <w:color w:val="0000FF"/>
          <w:sz w:val="20"/>
          <w:szCs w:val="20"/>
          <w:lang w:val="en-US"/>
        </w:rPr>
        <w:t>int</w:t>
      </w:r>
      <w:r w:rsidR="00E52BAA" w:rsidRPr="00E52BAA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или тип, имеющий предопределенное неявное числовое преобразование в </w:t>
      </w:r>
      <w:r w:rsidR="000E720A" w:rsidRPr="00483C1D">
        <w:rPr>
          <w:rFonts w:asciiTheme="minorHAnsi" w:hAnsiTheme="minorHAnsi" w:cstheme="minorHAnsi"/>
          <w:noProof/>
          <w:color w:val="0000FF"/>
          <w:sz w:val="20"/>
          <w:szCs w:val="20"/>
          <w:lang w:val="en-US"/>
        </w:rPr>
        <w:t>int</w:t>
      </w:r>
      <w:r w:rsidRPr="00483C1D">
        <w:rPr>
          <w:rFonts w:asciiTheme="minorHAnsi" w:hAnsiTheme="minorHAnsi" w:cstheme="minorHAnsi"/>
          <w:sz w:val="20"/>
          <w:szCs w:val="20"/>
        </w:rPr>
        <w:t>.</w:t>
      </w:r>
    </w:p>
    <w:p w:rsidR="00412EE4" w:rsidRPr="00483C1D" w:rsidRDefault="00412EE4" w:rsidP="00412E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Старшие разряды, которые находятся не в диапазоне тип первого операнда после смены отбрасываются, а пустые младшие разряды заполняются нулями. Операторы сдвига никогда не вызывают переполнений.</w:t>
      </w:r>
    </w:p>
    <w:p w:rsidR="00412EE4" w:rsidRPr="00483C1D" w:rsidRDefault="00412EE4" w:rsidP="00412E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Оператор сдвига вправо (&gt;&gt;) сдвигает первый операнд вправо в соответствии с количеством бит, заданным вторым операндом.</w:t>
      </w:r>
    </w:p>
    <w:p w:rsidR="00412EE4" w:rsidRPr="00483C1D" w:rsidRDefault="00412EE4" w:rsidP="00412E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Если тип первого операнда —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int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или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long</w:t>
      </w:r>
      <w:r w:rsidRPr="00483C1D">
        <w:rPr>
          <w:rFonts w:asciiTheme="minorHAnsi" w:hAnsiTheme="minorHAnsi" w:cstheme="minorHAnsi"/>
          <w:sz w:val="20"/>
          <w:szCs w:val="20"/>
        </w:rPr>
        <w:t xml:space="preserve">, сдвиг вправо является арифметическим сдвигом (пустым старшим разрядам задан знаковый бит). Если тип первого операнда —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long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или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ulong</w:t>
      </w:r>
      <w:r w:rsidR="00C86D85" w:rsidRPr="00C86D85">
        <w:rPr>
          <w:rFonts w:asciiTheme="minorHAnsi" w:hAnsiTheme="minorHAnsi" w:cstheme="minorHAnsi"/>
          <w:noProof/>
          <w:color w:val="0000FF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 xml:space="preserve">(64-разрядное число), начало сдвига задается шестью младшими разрядами второго операнда (второй операнд &amp; 0x3f). 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lastRenderedPageBreak/>
        <w:t xml:space="preserve">Арифметический сдвиг. Арифметический сдвиг аналогичен логическому, но значение слова считается знаковым числом, представленным в дополнительном коде. Так, при правом сдвиге старший бит сохраняет свое значение. Левый арифметический сдвиг идентичен логическому. В языке </w:t>
      </w:r>
      <w:r w:rsidR="00E52BAA">
        <w:rPr>
          <w:rFonts w:asciiTheme="minorHAnsi" w:hAnsiTheme="minorHAnsi" w:cstheme="minorHAnsi"/>
          <w:sz w:val="20"/>
          <w:szCs w:val="20"/>
          <w:lang w:val="en-US"/>
        </w:rPr>
        <w:t xml:space="preserve">JAVA </w:t>
      </w:r>
      <w:r w:rsidRPr="00483C1D">
        <w:rPr>
          <w:rFonts w:asciiTheme="minorHAnsi" w:hAnsiTheme="minorHAnsi" w:cstheme="minorHAnsi"/>
          <w:sz w:val="20"/>
          <w:szCs w:val="20"/>
        </w:rPr>
        <w:t>арифметический сдвиг отсутствует.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Циклический сдвиг. При циклическом сдвиге, значение последнего бита по направлению сдвига копируется в первый бит (и копируется в бит переноса). Также различают циклический сдвиг через бит переноса — при нём первый бит по направлению сдвига получает значение из бита переноса, а значение последнего бита сдвигается в бит переноса. В языке </w:t>
      </w:r>
      <w:r w:rsidR="00E52BAA">
        <w:rPr>
          <w:rFonts w:asciiTheme="minorHAnsi" w:hAnsiTheme="minorHAnsi" w:cstheme="minorHAnsi"/>
          <w:sz w:val="20"/>
          <w:szCs w:val="20"/>
          <w:lang w:val="en-US"/>
        </w:rPr>
        <w:t xml:space="preserve">JAVA </w:t>
      </w:r>
      <w:r w:rsidRPr="00483C1D">
        <w:rPr>
          <w:rFonts w:asciiTheme="minorHAnsi" w:hAnsiTheme="minorHAnsi" w:cstheme="minorHAnsi"/>
          <w:sz w:val="20"/>
          <w:szCs w:val="20"/>
        </w:rPr>
        <w:t>циклический сдвиг отсутствует.</w:t>
      </w:r>
    </w:p>
    <w:p w:rsidR="003F3E0D" w:rsidRPr="00483C1D" w:rsidRDefault="003F3E0D" w:rsidP="003F3E0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Условный оператор AND (&amp;&amp;) выполняет логическое AND своих операндов типа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Pr="00483C1D">
        <w:rPr>
          <w:rFonts w:asciiTheme="minorHAnsi" w:hAnsiTheme="minorHAnsi" w:cstheme="minorHAnsi"/>
          <w:sz w:val="20"/>
          <w:szCs w:val="20"/>
        </w:rPr>
        <w:t>, но вычисляет только второй операнд при необходимости.</w:t>
      </w:r>
    </w:p>
    <w:p w:rsidR="003F3E0D" w:rsidRPr="00483C1D" w:rsidRDefault="003F3E0D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Условный оператор OR (||) выполняет логическое OR своих операндов типа </w:t>
      </w:r>
      <w:r w:rsidR="000E720A" w:rsidRPr="00DD4C87">
        <w:rPr>
          <w:rFonts w:ascii="Consolas" w:hAnsi="Consolas" w:cs="Consolas"/>
          <w:noProof/>
          <w:color w:val="0000FF"/>
          <w:sz w:val="20"/>
          <w:szCs w:val="20"/>
          <w:lang w:val="en-US"/>
        </w:rPr>
        <w:t>bool</w:t>
      </w:r>
      <w:r w:rsidRPr="00483C1D">
        <w:rPr>
          <w:rFonts w:asciiTheme="minorHAnsi" w:hAnsiTheme="minorHAnsi" w:cstheme="minorHAnsi"/>
          <w:sz w:val="20"/>
          <w:szCs w:val="20"/>
        </w:rPr>
        <w:t>, но вычисляет только второй операнд при необходимости.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Короткозамкнутое вычисление - техника работающая по следующему принципу: Если значение первого операнда в операции AND (&amp;&amp;) ложно, то второй операнд не вычисляется, потому что полное выражение в любом случае будет ложным.</w:t>
      </w:r>
    </w:p>
    <w:p w:rsidR="003F3E0D" w:rsidRPr="00483C1D" w:rsidRDefault="003F3E0D" w:rsidP="003F3E0D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Или если значение первого операнда в операции </w:t>
      </w:r>
      <w:r w:rsidRPr="00483C1D">
        <w:rPr>
          <w:rFonts w:asciiTheme="minorHAnsi" w:hAnsiTheme="minorHAnsi" w:cstheme="minorHAnsi"/>
          <w:sz w:val="20"/>
          <w:szCs w:val="20"/>
          <w:lang w:val="en-US"/>
        </w:rPr>
        <w:t>OR</w:t>
      </w:r>
      <w:r w:rsidRPr="00483C1D">
        <w:rPr>
          <w:rFonts w:asciiTheme="minorHAnsi" w:hAnsiTheme="minorHAnsi" w:cstheme="minorHAnsi"/>
          <w:sz w:val="20"/>
          <w:szCs w:val="20"/>
        </w:rPr>
        <w:t xml:space="preserve"> (||) истинно, то второй операнд не вычисляется, потому что полное выражение в любом случае будет истинным.</w:t>
      </w:r>
    </w:p>
    <w:p w:rsidR="00DC5F12" w:rsidRPr="00483C1D" w:rsidRDefault="00DC5F12" w:rsidP="00DC5F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Для применения теорем Де Моргана к логическому оператору AND или OR и паре операндов, требуется инвертировать оба операнда, заменить (AND на OR) или (OR на AND) и инвертировать все выражение полностью.</w:t>
      </w:r>
    </w:p>
    <w:p w:rsidR="00E7127C" w:rsidRPr="00483C1D" w:rsidRDefault="00E7127C" w:rsidP="001003BD">
      <w:pPr>
        <w:pStyle w:val="a0"/>
        <w:rPr>
          <w:rFonts w:asciiTheme="minorHAnsi" w:hAnsiTheme="minorHAnsi" w:cstheme="minorHAnsi"/>
        </w:rPr>
      </w:pPr>
    </w:p>
    <w:p w:rsidR="00E7127C" w:rsidRPr="00483C1D" w:rsidRDefault="00E7127C" w:rsidP="001003BD">
      <w:pPr>
        <w:pStyle w:val="a0"/>
        <w:rPr>
          <w:rFonts w:asciiTheme="minorHAnsi" w:hAnsiTheme="minorHAnsi" w:cstheme="minorHAnsi"/>
        </w:rPr>
      </w:pPr>
    </w:p>
    <w:p w:rsidR="00E7127C" w:rsidRPr="00483C1D" w:rsidRDefault="00E7127C" w:rsidP="001003BD">
      <w:pPr>
        <w:pStyle w:val="a0"/>
        <w:rPr>
          <w:rFonts w:asciiTheme="minorHAnsi" w:hAnsiTheme="minorHAnsi" w:cstheme="minorHAnsi"/>
        </w:rPr>
      </w:pPr>
    </w:p>
    <w:p w:rsidR="000720DA" w:rsidRPr="00483C1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83C1D">
        <w:rPr>
          <w:rFonts w:ascii="Segoe UI" w:hAnsi="Segoe UI" w:cs="Segoe UI"/>
        </w:rPr>
        <w:t>Закрепление материала</w:t>
      </w:r>
    </w:p>
    <w:p w:rsidR="000720DA" w:rsidRPr="00483C1D" w:rsidRDefault="000720DA" w:rsidP="00CD3801">
      <w:pPr>
        <w:rPr>
          <w:rFonts w:asciiTheme="minorHAnsi" w:hAnsiTheme="minorHAnsi" w:cstheme="minorHAnsi"/>
        </w:rPr>
      </w:pP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Назовите основные логические функции.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Расскажите таблицу истинности конъюнкции.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Расскажите таблицу истинности дизъюнкции.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 xml:space="preserve">Расскажите таблицу истинности </w:t>
      </w:r>
      <w:r w:rsidRPr="00483C1D">
        <w:rPr>
          <w:rFonts w:asciiTheme="minorHAnsi" w:hAnsiTheme="minorHAnsi" w:cstheme="minorHAnsi"/>
          <w:noProof/>
          <w:sz w:val="20"/>
          <w:szCs w:val="20"/>
        </w:rPr>
        <w:t>исключающего</w:t>
      </w:r>
      <w:r w:rsidRPr="00483C1D">
        <w:rPr>
          <w:rFonts w:asciiTheme="minorHAnsi" w:hAnsiTheme="minorHAnsi" w:cstheme="minorHAnsi"/>
          <w:sz w:val="20"/>
          <w:szCs w:val="20"/>
        </w:rPr>
        <w:t xml:space="preserve"> ИЛИ.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Где и для чего используются логические операции?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Где и для чего используются побитовые</w:t>
      </w:r>
      <w:r w:rsidR="00E52BAA" w:rsidRPr="00E52BAA">
        <w:rPr>
          <w:rFonts w:asciiTheme="minorHAnsi" w:hAnsiTheme="minorHAnsi" w:cstheme="minorHAnsi"/>
          <w:sz w:val="20"/>
          <w:szCs w:val="20"/>
        </w:rPr>
        <w:t xml:space="preserve"> </w:t>
      </w:r>
      <w:r w:rsidRPr="00483C1D">
        <w:rPr>
          <w:rFonts w:asciiTheme="minorHAnsi" w:hAnsiTheme="minorHAnsi" w:cstheme="minorHAnsi"/>
          <w:sz w:val="20"/>
          <w:szCs w:val="20"/>
        </w:rPr>
        <w:t>логические операции?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Где и для чего используются сдвиги?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Что такое короткозамкнутые вычисления?</w:t>
      </w:r>
    </w:p>
    <w:p w:rsidR="00282934" w:rsidRPr="00483C1D" w:rsidRDefault="00282934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Какие вы знаете короткозамкнутые вычисления?</w:t>
      </w:r>
    </w:p>
    <w:p w:rsidR="00DC5F12" w:rsidRPr="00483C1D" w:rsidRDefault="00DC5F12" w:rsidP="00DC5F12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Дайте определение теорем Де Моргана.</w:t>
      </w:r>
    </w:p>
    <w:p w:rsidR="00011711" w:rsidRPr="00483C1D" w:rsidRDefault="00011711" w:rsidP="00CD3801">
      <w:pPr>
        <w:rPr>
          <w:rFonts w:asciiTheme="minorHAnsi" w:hAnsiTheme="minorHAnsi" w:cstheme="minorHAnsi"/>
        </w:rPr>
      </w:pPr>
    </w:p>
    <w:p w:rsidR="00316F78" w:rsidRPr="00483C1D" w:rsidRDefault="00316F78" w:rsidP="00CD3801">
      <w:pPr>
        <w:rPr>
          <w:rFonts w:asciiTheme="minorHAnsi" w:hAnsiTheme="minorHAnsi" w:cstheme="minorHAnsi"/>
        </w:rPr>
      </w:pPr>
    </w:p>
    <w:p w:rsidR="000720DA" w:rsidRPr="00483C1D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83C1D">
        <w:rPr>
          <w:rFonts w:ascii="Segoe UI" w:hAnsi="Segoe UI" w:cs="Segoe UI"/>
        </w:rPr>
        <w:t>Дополнительное задание</w:t>
      </w:r>
    </w:p>
    <w:p w:rsidR="00290348" w:rsidRPr="00483C1D" w:rsidRDefault="00290348" w:rsidP="00CD3801">
      <w:pPr>
        <w:rPr>
          <w:rFonts w:asciiTheme="minorHAnsi" w:hAnsiTheme="minorHAnsi" w:cstheme="minorHAnsi"/>
        </w:rPr>
      </w:pPr>
    </w:p>
    <w:p w:rsidR="007C0ED1" w:rsidRPr="00483C1D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Задание</w:t>
      </w:r>
      <w:r w:rsidR="00DC5F12" w:rsidRPr="00483C1D">
        <w:rPr>
          <w:rFonts w:asciiTheme="minorHAnsi" w:hAnsiTheme="minorHAnsi" w:cstheme="minorHAnsi"/>
          <w:sz w:val="20"/>
          <w:szCs w:val="20"/>
        </w:rPr>
        <w:t xml:space="preserve"> 1</w:t>
      </w:r>
    </w:p>
    <w:p w:rsidR="001C0E6B" w:rsidRPr="007214A5" w:rsidRDefault="001C0E6B" w:rsidP="001C0E6B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>Известно, что у чисел, которые являются степенью двойки, только один бит имеет значение 1</w:t>
      </w:r>
      <w:r w:rsidR="007214A5" w:rsidRPr="007214A5">
        <w:rPr>
          <w:rFonts w:asciiTheme="minorHAnsi" w:hAnsiTheme="minorHAnsi" w:cstheme="minorHAnsi"/>
        </w:rPr>
        <w:t>.</w:t>
      </w:r>
    </w:p>
    <w:p w:rsidR="001C0E6B" w:rsidRPr="00424E78" w:rsidRDefault="001C0E6B" w:rsidP="001C0E6B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>Используя</w:t>
      </w:r>
      <w:r w:rsidRPr="00424E78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lang w:val="en-US"/>
        </w:rPr>
        <w:t>IntelliJ</w:t>
      </w:r>
      <w:r w:rsidR="00E52BAA" w:rsidRPr="00E52BAA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lang w:val="en-US"/>
        </w:rPr>
        <w:t>IDEA</w:t>
      </w:r>
      <w:r w:rsidRPr="00424E78">
        <w:rPr>
          <w:rFonts w:asciiTheme="minorHAnsi" w:hAnsiTheme="minorHAnsi" w:cstheme="minorHAnsi"/>
        </w:rPr>
        <w:t xml:space="preserve">, </w:t>
      </w:r>
      <w:r w:rsidRPr="00483C1D">
        <w:rPr>
          <w:rFonts w:asciiTheme="minorHAnsi" w:hAnsiTheme="minorHAnsi" w:cstheme="minorHAnsi"/>
        </w:rPr>
        <w:t>создайте</w:t>
      </w:r>
      <w:r w:rsidRPr="00424E78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</w:rPr>
        <w:t xml:space="preserve">класс </w:t>
      </w:r>
      <w:r w:rsidR="00E52BAA">
        <w:rPr>
          <w:rFonts w:asciiTheme="minorHAnsi" w:hAnsiTheme="minorHAnsi" w:cstheme="minorHAnsi"/>
          <w:b/>
          <w:lang w:val="en-US"/>
        </w:rPr>
        <w:t>PowerOfTwo</w:t>
      </w:r>
      <w:r w:rsidRPr="00424E78">
        <w:rPr>
          <w:rFonts w:asciiTheme="minorHAnsi" w:hAnsiTheme="minorHAnsi" w:cstheme="minorHAnsi"/>
        </w:rPr>
        <w:t xml:space="preserve">. </w:t>
      </w:r>
    </w:p>
    <w:p w:rsidR="001C0E6B" w:rsidRDefault="001C0E6B" w:rsidP="001C0E6B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Напишите программу, которая будет выполнять проверку</w:t>
      </w:r>
      <w:r w:rsidR="007214A5" w:rsidRPr="007214A5">
        <w:rPr>
          <w:rFonts w:asciiTheme="minorHAnsi" w:hAnsiTheme="minorHAnsi" w:cstheme="minorHAnsi"/>
        </w:rPr>
        <w:t xml:space="preserve"> – является </w:t>
      </w:r>
      <w:r w:rsidR="007214A5">
        <w:rPr>
          <w:rFonts w:asciiTheme="minorHAnsi" w:hAnsiTheme="minorHAnsi" w:cstheme="minorHAnsi"/>
        </w:rPr>
        <w:t>ли указанное число степенью двойки или нет</w:t>
      </w:r>
      <w:r w:rsidRPr="00483C1D">
        <w:rPr>
          <w:rFonts w:asciiTheme="minorHAnsi" w:hAnsiTheme="minorHAnsi" w:cstheme="minorHAnsi"/>
        </w:rPr>
        <w:t>.</w:t>
      </w:r>
    </w:p>
    <w:p w:rsidR="007214A5" w:rsidRPr="00483C1D" w:rsidRDefault="007214A5" w:rsidP="001C0E6B">
      <w:pPr>
        <w:rPr>
          <w:rFonts w:asciiTheme="minorHAnsi" w:hAnsiTheme="minorHAnsi" w:cstheme="minorHAnsi"/>
        </w:rPr>
      </w:pPr>
    </w:p>
    <w:p w:rsidR="001C0E6B" w:rsidRPr="00483C1D" w:rsidRDefault="001C0E6B" w:rsidP="001C0E6B">
      <w:pPr>
        <w:rPr>
          <w:rFonts w:asciiTheme="minorHAnsi" w:hAnsiTheme="minorHAnsi" w:cstheme="minorHAnsi"/>
        </w:rPr>
      </w:pPr>
    </w:p>
    <w:p w:rsidR="006D52F3" w:rsidRPr="00483C1D" w:rsidRDefault="006D52F3" w:rsidP="006D52F3">
      <w:pPr>
        <w:pStyle w:val="a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Задание 2</w:t>
      </w:r>
    </w:p>
    <w:p w:rsidR="001C0E6B" w:rsidRPr="004E070B" w:rsidRDefault="001C0E6B" w:rsidP="001C0E6B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Используя</w:t>
      </w:r>
      <w:r w:rsidRPr="004E070B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lang w:val="en-US"/>
        </w:rPr>
        <w:t>IntelliJ</w:t>
      </w:r>
      <w:r w:rsidR="00E52BAA" w:rsidRPr="004E070B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lang w:val="en-US"/>
        </w:rPr>
        <w:t>IDEA</w:t>
      </w:r>
      <w:r w:rsidRPr="004E070B">
        <w:rPr>
          <w:rFonts w:asciiTheme="minorHAnsi" w:hAnsiTheme="minorHAnsi" w:cstheme="minorHAnsi"/>
        </w:rPr>
        <w:t xml:space="preserve">, </w:t>
      </w:r>
      <w:r w:rsidRPr="00483C1D">
        <w:rPr>
          <w:rFonts w:asciiTheme="minorHAnsi" w:hAnsiTheme="minorHAnsi" w:cstheme="minorHAnsi"/>
        </w:rPr>
        <w:t>создайте</w:t>
      </w:r>
      <w:r w:rsidRPr="004E070B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</w:rPr>
        <w:t>класс</w:t>
      </w:r>
      <w:r w:rsidR="00E52BAA" w:rsidRPr="004E070B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b/>
          <w:lang w:val="en-US"/>
        </w:rPr>
        <w:t>DeMorganComparison</w:t>
      </w:r>
      <w:r w:rsidRPr="004E070B">
        <w:rPr>
          <w:rFonts w:asciiTheme="minorHAnsi" w:hAnsiTheme="minorHAnsi" w:cstheme="minorHAnsi"/>
        </w:rPr>
        <w:t xml:space="preserve">. </w:t>
      </w:r>
    </w:p>
    <w:p w:rsidR="001C0E6B" w:rsidRPr="00483C1D" w:rsidRDefault="001C0E6B" w:rsidP="001C0E6B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Используя теорему Де Моргана, преобразуйте исходное выражение </w:t>
      </w:r>
      <w:r w:rsidRPr="00483C1D">
        <w:rPr>
          <w:rFonts w:asciiTheme="minorHAnsi" w:hAnsiTheme="minorHAnsi" w:cstheme="minorHAnsi"/>
          <w:lang w:val="en-US"/>
        </w:rPr>
        <w:t>A</w:t>
      </w:r>
      <w:r w:rsidRPr="00483C1D">
        <w:rPr>
          <w:rFonts w:asciiTheme="minorHAnsi" w:hAnsiTheme="minorHAnsi" w:cstheme="minorHAnsi"/>
        </w:rPr>
        <w:t xml:space="preserve"> | </w:t>
      </w:r>
      <w:r w:rsidRPr="00483C1D">
        <w:rPr>
          <w:rFonts w:asciiTheme="minorHAnsi" w:hAnsiTheme="minorHAnsi" w:cstheme="minorHAnsi"/>
          <w:lang w:val="en-US"/>
        </w:rPr>
        <w:t>B</w:t>
      </w:r>
      <w:r w:rsidRPr="00483C1D">
        <w:rPr>
          <w:rFonts w:asciiTheme="minorHAnsi" w:hAnsiTheme="minorHAnsi" w:cstheme="minorHAnsi"/>
        </w:rPr>
        <w:t>, в эквивалентное выражение.</w:t>
      </w:r>
    </w:p>
    <w:p w:rsidR="00DC5F12" w:rsidRPr="00483C1D" w:rsidRDefault="00DC5F12" w:rsidP="00CD3801">
      <w:pPr>
        <w:rPr>
          <w:rFonts w:asciiTheme="minorHAnsi" w:hAnsiTheme="minorHAnsi" w:cstheme="minorHAnsi"/>
        </w:rPr>
      </w:pPr>
    </w:p>
    <w:p w:rsidR="00E857BF" w:rsidRPr="00483C1D" w:rsidRDefault="00E857BF" w:rsidP="00CD3801">
      <w:pPr>
        <w:rPr>
          <w:rFonts w:asciiTheme="minorHAnsi" w:hAnsiTheme="minorHAnsi" w:cstheme="minorHAnsi"/>
        </w:rPr>
      </w:pPr>
    </w:p>
    <w:p w:rsidR="00E857BF" w:rsidRPr="00483C1D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483C1D">
        <w:rPr>
          <w:rFonts w:ascii="Segoe UI" w:hAnsi="Segoe UI" w:cs="Segoe UI"/>
        </w:rPr>
        <w:t>Самостоятельная деятельность учащегося</w:t>
      </w:r>
    </w:p>
    <w:p w:rsidR="00E857BF" w:rsidRPr="00483C1D" w:rsidRDefault="00E857BF" w:rsidP="00CD3801">
      <w:pPr>
        <w:rPr>
          <w:rFonts w:asciiTheme="minorHAnsi" w:hAnsiTheme="minorHAnsi" w:cstheme="minorHAnsi"/>
        </w:rPr>
      </w:pPr>
    </w:p>
    <w:p w:rsidR="006D52F3" w:rsidRPr="00483C1D" w:rsidRDefault="006D52F3" w:rsidP="006D52F3">
      <w:pPr>
        <w:pStyle w:val="a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Задание 1</w:t>
      </w:r>
    </w:p>
    <w:p w:rsidR="001C0E6B" w:rsidRPr="00483C1D" w:rsidRDefault="001C0E6B" w:rsidP="001C0E6B">
      <w:pPr>
        <w:pStyle w:val="a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lastRenderedPageBreak/>
        <w:t>Выучите основные конструкции  и понятия, рассмотренные на уроке.</w:t>
      </w:r>
    </w:p>
    <w:p w:rsidR="001C0E6B" w:rsidRPr="00483C1D" w:rsidRDefault="001C0E6B" w:rsidP="006D52F3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857BF" w:rsidRPr="00483C1D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483C1D">
        <w:rPr>
          <w:rFonts w:asciiTheme="minorHAnsi" w:hAnsiTheme="minorHAnsi" w:cstheme="minorHAnsi"/>
          <w:sz w:val="20"/>
          <w:szCs w:val="20"/>
        </w:rPr>
        <w:t>Задание 2</w:t>
      </w:r>
    </w:p>
    <w:p w:rsidR="001C0E6B" w:rsidRPr="00483C1D" w:rsidRDefault="001C0E6B" w:rsidP="001C0E6B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>Известно, что у четных чисел младший бит имеет значение 0</w:t>
      </w:r>
    </w:p>
    <w:p w:rsidR="001C0E6B" w:rsidRPr="00483C1D" w:rsidRDefault="001C0E6B" w:rsidP="001C0E6B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 xml:space="preserve">Используя </w:t>
      </w:r>
      <w:r w:rsidR="00E52BAA">
        <w:rPr>
          <w:rFonts w:asciiTheme="minorHAnsi" w:hAnsiTheme="minorHAnsi" w:cstheme="minorHAnsi"/>
          <w:lang w:val="en-US"/>
        </w:rPr>
        <w:t>IntelliJ</w:t>
      </w:r>
      <w:r w:rsidR="00E52BAA" w:rsidRPr="00E52BAA">
        <w:rPr>
          <w:rFonts w:asciiTheme="minorHAnsi" w:hAnsiTheme="minorHAnsi" w:cstheme="minorHAnsi"/>
        </w:rPr>
        <w:t xml:space="preserve"> </w:t>
      </w:r>
      <w:r w:rsidR="00E52BAA">
        <w:rPr>
          <w:rFonts w:asciiTheme="minorHAnsi" w:hAnsiTheme="minorHAnsi" w:cstheme="minorHAnsi"/>
          <w:lang w:val="en-US"/>
        </w:rPr>
        <w:t>IDEA</w:t>
      </w:r>
      <w:r w:rsidRPr="00483C1D">
        <w:rPr>
          <w:rFonts w:asciiTheme="minorHAnsi" w:hAnsiTheme="minorHAnsi" w:cstheme="minorHAnsi"/>
        </w:rPr>
        <w:t xml:space="preserve">, создайте </w:t>
      </w:r>
      <w:r w:rsidR="00E52BAA">
        <w:rPr>
          <w:rFonts w:asciiTheme="minorHAnsi" w:hAnsiTheme="minorHAnsi" w:cstheme="minorHAnsi"/>
        </w:rPr>
        <w:t xml:space="preserve">класс </w:t>
      </w:r>
      <w:r w:rsidR="00E52BAA">
        <w:rPr>
          <w:rFonts w:asciiTheme="minorHAnsi" w:hAnsiTheme="minorHAnsi" w:cstheme="minorHAnsi"/>
          <w:b/>
          <w:lang w:val="en-US"/>
        </w:rPr>
        <w:t>Parity</w:t>
      </w:r>
      <w:r w:rsidRPr="00483C1D">
        <w:rPr>
          <w:rFonts w:asciiTheme="minorHAnsi" w:hAnsiTheme="minorHAnsi" w:cstheme="minorHAnsi"/>
        </w:rPr>
        <w:t xml:space="preserve">. </w:t>
      </w:r>
    </w:p>
    <w:p w:rsidR="001C0E6B" w:rsidRPr="00483C1D" w:rsidRDefault="001C0E6B" w:rsidP="001C0E6B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Напишите программу, которая будет выполнять проверку </w:t>
      </w:r>
      <w:r w:rsidR="007214A5">
        <w:rPr>
          <w:rFonts w:asciiTheme="minorHAnsi" w:hAnsiTheme="minorHAnsi" w:cstheme="minorHAnsi"/>
        </w:rPr>
        <w:t xml:space="preserve"> чисел </w:t>
      </w:r>
      <w:r w:rsidRPr="00483C1D">
        <w:rPr>
          <w:rFonts w:asciiTheme="minorHAnsi" w:hAnsiTheme="minorHAnsi" w:cstheme="minorHAnsi"/>
        </w:rPr>
        <w:t>на четность.</w:t>
      </w:r>
    </w:p>
    <w:p w:rsidR="001C0E6B" w:rsidRPr="00483C1D" w:rsidRDefault="001C0E6B" w:rsidP="001C0E6B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Предложите два варианта решения поставленной задачи.</w:t>
      </w:r>
    </w:p>
    <w:p w:rsidR="001C0E6B" w:rsidRPr="00483C1D" w:rsidRDefault="001C0E6B" w:rsidP="00CD3801">
      <w:pPr>
        <w:rPr>
          <w:rFonts w:asciiTheme="minorHAnsi" w:hAnsiTheme="minorHAnsi" w:cstheme="minorHAnsi"/>
        </w:rPr>
      </w:pPr>
    </w:p>
    <w:p w:rsidR="00A66C55" w:rsidRDefault="00A66C55" w:rsidP="00CD3801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Задание 3</w:t>
      </w:r>
    </w:p>
    <w:p w:rsidR="00E52BAA" w:rsidRPr="004E070B" w:rsidRDefault="00E52BAA" w:rsidP="00CD3801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>Используя</w:t>
      </w:r>
      <w:r w:rsidRPr="004E07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IntelliJ</w:t>
      </w:r>
      <w:r w:rsidRPr="004E07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IDEA</w:t>
      </w:r>
      <w:r w:rsidRPr="004E070B">
        <w:rPr>
          <w:rFonts w:asciiTheme="minorHAnsi" w:hAnsiTheme="minorHAnsi" w:cstheme="minorHAnsi"/>
        </w:rPr>
        <w:t xml:space="preserve">, </w:t>
      </w:r>
      <w:r w:rsidRPr="00483C1D">
        <w:rPr>
          <w:rFonts w:asciiTheme="minorHAnsi" w:hAnsiTheme="minorHAnsi" w:cstheme="minorHAnsi"/>
        </w:rPr>
        <w:t>создайте</w:t>
      </w:r>
      <w:r w:rsidRPr="004E07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класс</w:t>
      </w:r>
      <w:r w:rsidRPr="004E070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b/>
          <w:lang w:val="en-US"/>
        </w:rPr>
        <w:t>LogicOperations</w:t>
      </w:r>
      <w:r w:rsidRPr="004E070B">
        <w:rPr>
          <w:rFonts w:asciiTheme="minorHAnsi" w:hAnsiTheme="minorHAnsi" w:cstheme="minorHAnsi"/>
        </w:rPr>
        <w:t xml:space="preserve">. </w:t>
      </w:r>
    </w:p>
    <w:p w:rsidR="00695AC8" w:rsidRPr="00DD4C87" w:rsidRDefault="007214A5" w:rsidP="00BB1B9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Имеется</w:t>
      </w:r>
      <w:r w:rsidR="00BB1B98" w:rsidRPr="00483C1D">
        <w:rPr>
          <w:rFonts w:asciiTheme="minorHAnsi" w:hAnsiTheme="minorHAnsi" w:cstheme="minorHAnsi"/>
        </w:rPr>
        <w:t xml:space="preserve"> 3 переменные типа </w:t>
      </w:r>
      <w:r w:rsidR="00BB1B98" w:rsidRPr="007214A5">
        <w:rPr>
          <w:rFonts w:ascii="Consolas" w:hAnsi="Consolas" w:cs="Consolas"/>
          <w:noProof/>
          <w:color w:val="0000FF"/>
          <w:lang w:val="en-US"/>
        </w:rPr>
        <w:t>int</w:t>
      </w:r>
      <w:r w:rsidR="009263B2" w:rsidRPr="00DD4C87">
        <w:rPr>
          <w:rFonts w:ascii="Consolas" w:hAnsi="Consolas" w:cs="Consolas"/>
        </w:rPr>
        <w:t xml:space="preserve"> </w:t>
      </w:r>
      <w:r w:rsidR="00BB1B98" w:rsidRPr="00DD4C87">
        <w:rPr>
          <w:rFonts w:ascii="Consolas" w:hAnsi="Consolas" w:cs="Consolas"/>
          <w:lang w:val="en-US"/>
        </w:rPr>
        <w:t>x</w:t>
      </w:r>
      <w:r w:rsidR="00BB1B98" w:rsidRPr="00DD4C87">
        <w:rPr>
          <w:rFonts w:ascii="Consolas" w:hAnsi="Consolas" w:cs="Consolas"/>
        </w:rPr>
        <w:t xml:space="preserve"> = 5, </w:t>
      </w:r>
      <w:r w:rsidR="00BB1B98" w:rsidRPr="00DD4C87">
        <w:rPr>
          <w:rFonts w:ascii="Consolas" w:hAnsi="Consolas" w:cs="Consolas"/>
          <w:lang w:val="en-US"/>
        </w:rPr>
        <w:t>y</w:t>
      </w:r>
      <w:r w:rsidR="00BB1B98" w:rsidRPr="00DD4C87">
        <w:rPr>
          <w:rFonts w:ascii="Consolas" w:hAnsi="Consolas" w:cs="Consolas"/>
        </w:rPr>
        <w:t xml:space="preserve"> = 10, и</w:t>
      </w:r>
      <w:r w:rsidR="009263B2" w:rsidRPr="00DD4C87">
        <w:rPr>
          <w:rFonts w:ascii="Consolas" w:hAnsi="Consolas" w:cs="Consolas"/>
        </w:rPr>
        <w:t xml:space="preserve"> </w:t>
      </w:r>
      <w:r w:rsidR="00BB1B98" w:rsidRPr="00DD4C87">
        <w:rPr>
          <w:rFonts w:ascii="Consolas" w:hAnsi="Consolas" w:cs="Consolas"/>
          <w:lang w:val="en-US"/>
        </w:rPr>
        <w:t>z</w:t>
      </w:r>
      <w:r w:rsidR="00DD4C87" w:rsidRPr="00DD4C87">
        <w:rPr>
          <w:rFonts w:ascii="Consolas" w:hAnsi="Consolas" w:cs="Consolas"/>
        </w:rPr>
        <w:t xml:space="preserve"> = 15;</w:t>
      </w:r>
    </w:p>
    <w:p w:rsidR="00BB1B98" w:rsidRDefault="00BB1B98" w:rsidP="00BB1B98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Выполните и рассчитайте результат следующих операций для этих переменных:</w:t>
      </w:r>
    </w:p>
    <w:p w:rsidR="007214A5" w:rsidRPr="00483C1D" w:rsidRDefault="007214A5" w:rsidP="00BB1B98">
      <w:pPr>
        <w:rPr>
          <w:rFonts w:asciiTheme="minorHAnsi" w:hAnsiTheme="minorHAnsi" w:cstheme="minorHAnsi"/>
        </w:rPr>
      </w:pPr>
    </w:p>
    <w:p w:rsidR="00BB1B98" w:rsidRPr="007214A5" w:rsidRDefault="00BB1B98" w:rsidP="007214A5">
      <w:pPr>
        <w:pStyle w:val="ab"/>
        <w:numPr>
          <w:ilvl w:val="0"/>
          <w:numId w:val="8"/>
        </w:numPr>
        <w:rPr>
          <w:rFonts w:ascii="Consolas" w:hAnsi="Consolas" w:cs="Consolas"/>
        </w:rPr>
      </w:pPr>
      <w:r w:rsidRPr="007214A5">
        <w:rPr>
          <w:rFonts w:ascii="Consolas" w:hAnsi="Consolas" w:cs="Consolas"/>
          <w:lang w:val="en-US"/>
        </w:rPr>
        <w:t>x</w:t>
      </w:r>
      <w:r w:rsidRPr="007214A5">
        <w:rPr>
          <w:rFonts w:ascii="Consolas" w:hAnsi="Consolas" w:cs="Consolas"/>
        </w:rPr>
        <w:t xml:space="preserve"> += </w:t>
      </w:r>
      <w:r w:rsidR="00163CF9" w:rsidRPr="007214A5">
        <w:rPr>
          <w:rFonts w:ascii="Consolas" w:hAnsi="Consolas" w:cs="Consolas"/>
          <w:lang w:val="en-US"/>
        </w:rPr>
        <w:t>y</w:t>
      </w:r>
      <w:r w:rsidR="007214A5" w:rsidRPr="007214A5">
        <w:rPr>
          <w:rFonts w:ascii="Consolas" w:hAnsi="Consolas" w:cs="Consolas"/>
        </w:rPr>
        <w:t xml:space="preserve"> </w:t>
      </w:r>
      <w:r w:rsidR="00163CF9" w:rsidRPr="007214A5">
        <w:rPr>
          <w:rFonts w:ascii="Consolas" w:hAnsi="Consolas" w:cs="Consolas"/>
        </w:rPr>
        <w:t>&gt;&gt;</w:t>
      </w:r>
      <w:r w:rsidR="007214A5" w:rsidRPr="007214A5">
        <w:rPr>
          <w:rFonts w:ascii="Consolas" w:hAnsi="Consolas" w:cs="Consolas"/>
        </w:rPr>
        <w:t xml:space="preserve"> </w:t>
      </w:r>
      <w:r w:rsidR="00163CF9" w:rsidRPr="007214A5">
        <w:rPr>
          <w:rFonts w:ascii="Consolas" w:hAnsi="Consolas" w:cs="Consolas"/>
          <w:lang w:val="en-US"/>
        </w:rPr>
        <w:t>x</w:t>
      </w:r>
      <w:r w:rsidRPr="007214A5">
        <w:rPr>
          <w:rFonts w:ascii="Consolas" w:hAnsi="Consolas" w:cs="Consolas"/>
        </w:rPr>
        <w:t>+</w:t>
      </w:r>
      <w:r w:rsidR="00930C34" w:rsidRPr="007214A5">
        <w:rPr>
          <w:rFonts w:ascii="Consolas" w:hAnsi="Consolas" w:cs="Consolas"/>
        </w:rPr>
        <w:t>+</w:t>
      </w:r>
      <w:r w:rsidR="007214A5" w:rsidRPr="007214A5">
        <w:rPr>
          <w:rFonts w:ascii="Consolas" w:hAnsi="Consolas" w:cs="Consolas"/>
        </w:rPr>
        <w:t xml:space="preserve"> </w:t>
      </w:r>
      <w:r w:rsidR="00930C34" w:rsidRPr="007214A5">
        <w:rPr>
          <w:rFonts w:ascii="Consolas" w:hAnsi="Consolas" w:cs="Consolas"/>
        </w:rPr>
        <w:t>*</w:t>
      </w:r>
      <w:r w:rsidR="007214A5" w:rsidRPr="007214A5">
        <w:rPr>
          <w:rFonts w:ascii="Consolas" w:hAnsi="Consolas" w:cs="Consolas"/>
        </w:rPr>
        <w:t xml:space="preserve"> </w:t>
      </w:r>
      <w:r w:rsidR="00930C34" w:rsidRPr="007214A5">
        <w:rPr>
          <w:rFonts w:ascii="Consolas" w:hAnsi="Consolas" w:cs="Consolas"/>
          <w:lang w:val="en-US"/>
        </w:rPr>
        <w:t>z</w:t>
      </w:r>
      <w:r w:rsidR="007214A5" w:rsidRPr="007214A5">
        <w:rPr>
          <w:rFonts w:ascii="Consolas" w:hAnsi="Consolas" w:cs="Consolas"/>
          <w:lang w:val="en-US"/>
        </w:rPr>
        <w:t>;</w:t>
      </w:r>
    </w:p>
    <w:p w:rsidR="00BB1B98" w:rsidRPr="007214A5" w:rsidRDefault="00930C34" w:rsidP="007214A5">
      <w:pPr>
        <w:pStyle w:val="ab"/>
        <w:numPr>
          <w:ilvl w:val="0"/>
          <w:numId w:val="8"/>
        </w:numPr>
        <w:rPr>
          <w:rFonts w:ascii="Consolas" w:hAnsi="Consolas" w:cs="Consolas"/>
        </w:rPr>
      </w:pPr>
      <w:r w:rsidRPr="007214A5">
        <w:rPr>
          <w:rFonts w:ascii="Consolas" w:hAnsi="Consolas" w:cs="Consolas"/>
          <w:lang w:val="en-US"/>
        </w:rPr>
        <w:t>z</w:t>
      </w:r>
      <w:r w:rsidR="007214A5" w:rsidRPr="007214A5">
        <w:rPr>
          <w:rFonts w:ascii="Consolas" w:hAnsi="Consolas" w:cs="Consolas"/>
        </w:rPr>
        <w:t xml:space="preserve"> </w:t>
      </w:r>
      <w:r w:rsidRPr="007214A5">
        <w:rPr>
          <w:rFonts w:ascii="Consolas" w:hAnsi="Consolas" w:cs="Consolas"/>
          <w:noProof/>
        </w:rPr>
        <w:t>= ++</w:t>
      </w:r>
      <w:r w:rsidRPr="007214A5">
        <w:rPr>
          <w:rFonts w:ascii="Consolas" w:hAnsi="Consolas" w:cs="Consolas"/>
          <w:noProof/>
          <w:lang w:val="en-US"/>
        </w:rPr>
        <w:t>x</w:t>
      </w:r>
      <w:r w:rsidR="007214A5" w:rsidRPr="007214A5">
        <w:rPr>
          <w:rFonts w:ascii="Consolas" w:hAnsi="Consolas" w:cs="Consolas"/>
          <w:noProof/>
        </w:rPr>
        <w:t xml:space="preserve"> </w:t>
      </w:r>
      <w:r w:rsidRPr="007214A5">
        <w:rPr>
          <w:rFonts w:ascii="Consolas" w:hAnsi="Consolas" w:cs="Consolas"/>
          <w:noProof/>
        </w:rPr>
        <w:t>&amp;</w:t>
      </w:r>
      <w:r w:rsidR="007214A5" w:rsidRPr="007214A5">
        <w:rPr>
          <w:rFonts w:ascii="Consolas" w:hAnsi="Consolas" w:cs="Consolas"/>
          <w:noProof/>
        </w:rPr>
        <w:t xml:space="preserve"> </w:t>
      </w:r>
      <w:r w:rsidRPr="007214A5">
        <w:rPr>
          <w:rFonts w:ascii="Consolas" w:hAnsi="Consolas" w:cs="Consolas"/>
          <w:noProof/>
          <w:lang w:val="en-US"/>
        </w:rPr>
        <w:t>y</w:t>
      </w:r>
      <w:r w:rsidR="007214A5" w:rsidRPr="007214A5">
        <w:rPr>
          <w:rFonts w:ascii="Consolas" w:hAnsi="Consolas" w:cs="Consolas"/>
          <w:noProof/>
        </w:rPr>
        <w:t xml:space="preserve"> </w:t>
      </w:r>
      <w:r w:rsidRPr="007214A5">
        <w:rPr>
          <w:rFonts w:ascii="Consolas" w:hAnsi="Consolas" w:cs="Consolas"/>
          <w:noProof/>
        </w:rPr>
        <w:t>*</w:t>
      </w:r>
      <w:r w:rsidR="007214A5" w:rsidRPr="007214A5">
        <w:rPr>
          <w:rFonts w:ascii="Consolas" w:hAnsi="Consolas" w:cs="Consolas"/>
          <w:noProof/>
        </w:rPr>
        <w:t xml:space="preserve"> </w:t>
      </w:r>
      <w:r w:rsidRPr="007214A5">
        <w:rPr>
          <w:rFonts w:ascii="Consolas" w:hAnsi="Consolas" w:cs="Consolas"/>
          <w:noProof/>
        </w:rPr>
        <w:t>5</w:t>
      </w:r>
      <w:r w:rsidR="007214A5" w:rsidRPr="007214A5">
        <w:rPr>
          <w:rFonts w:ascii="Consolas" w:hAnsi="Consolas" w:cs="Consolas"/>
          <w:noProof/>
          <w:lang w:val="en-US"/>
        </w:rPr>
        <w:t>;</w:t>
      </w:r>
    </w:p>
    <w:p w:rsidR="00BB1B98" w:rsidRPr="007214A5" w:rsidRDefault="00930C34" w:rsidP="007214A5">
      <w:pPr>
        <w:pStyle w:val="ab"/>
        <w:numPr>
          <w:ilvl w:val="0"/>
          <w:numId w:val="8"/>
        </w:numPr>
        <w:rPr>
          <w:rFonts w:ascii="Consolas" w:hAnsi="Consolas" w:cs="Consolas"/>
        </w:rPr>
      </w:pPr>
      <w:r w:rsidRPr="007214A5">
        <w:rPr>
          <w:rFonts w:ascii="Consolas" w:hAnsi="Consolas" w:cs="Consolas"/>
          <w:lang w:val="en-US"/>
        </w:rPr>
        <w:t>y</w:t>
      </w:r>
      <w:r w:rsidRPr="007214A5">
        <w:rPr>
          <w:rFonts w:ascii="Consolas" w:hAnsi="Consolas" w:cs="Consolas"/>
        </w:rPr>
        <w:t xml:space="preserve"> /=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  <w:lang w:val="en-US"/>
        </w:rPr>
        <w:t>x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</w:rPr>
        <w:t>+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</w:rPr>
        <w:t>5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</w:rPr>
        <w:t>|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  <w:lang w:val="en-US"/>
        </w:rPr>
        <w:t>z</w:t>
      </w:r>
      <w:r w:rsidR="007214A5" w:rsidRPr="007214A5">
        <w:rPr>
          <w:rFonts w:ascii="Consolas" w:hAnsi="Consolas" w:cs="Consolas"/>
          <w:lang w:val="en-US"/>
        </w:rPr>
        <w:t>;</w:t>
      </w:r>
    </w:p>
    <w:p w:rsidR="00930C34" w:rsidRPr="007214A5" w:rsidRDefault="00930C34" w:rsidP="007214A5">
      <w:pPr>
        <w:pStyle w:val="ab"/>
        <w:numPr>
          <w:ilvl w:val="0"/>
          <w:numId w:val="8"/>
        </w:numPr>
        <w:rPr>
          <w:rFonts w:ascii="Consolas" w:hAnsi="Consolas" w:cs="Consolas"/>
        </w:rPr>
      </w:pPr>
      <w:r w:rsidRPr="007214A5">
        <w:rPr>
          <w:rFonts w:ascii="Consolas" w:hAnsi="Consolas" w:cs="Consolas"/>
          <w:lang w:val="en-US"/>
        </w:rPr>
        <w:t>z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  <w:noProof/>
        </w:rPr>
        <w:t xml:space="preserve">= </w:t>
      </w:r>
      <w:r w:rsidRPr="007214A5">
        <w:rPr>
          <w:rFonts w:ascii="Consolas" w:hAnsi="Consolas" w:cs="Consolas"/>
          <w:noProof/>
          <w:lang w:val="en-US"/>
        </w:rPr>
        <w:t>x</w:t>
      </w:r>
      <w:r w:rsidRPr="007214A5">
        <w:rPr>
          <w:rFonts w:ascii="Consolas" w:hAnsi="Consolas" w:cs="Consolas"/>
          <w:noProof/>
        </w:rPr>
        <w:t>++</w:t>
      </w:r>
      <w:r w:rsidR="007214A5" w:rsidRPr="007214A5">
        <w:rPr>
          <w:rFonts w:ascii="Consolas" w:hAnsi="Consolas" w:cs="Consolas"/>
          <w:noProof/>
          <w:lang w:val="en-US"/>
        </w:rPr>
        <w:t xml:space="preserve"> </w:t>
      </w:r>
      <w:r w:rsidRPr="007214A5">
        <w:rPr>
          <w:rFonts w:ascii="Consolas" w:hAnsi="Consolas" w:cs="Consolas"/>
          <w:noProof/>
        </w:rPr>
        <w:t>&amp;</w:t>
      </w:r>
      <w:r w:rsidR="007214A5" w:rsidRPr="007214A5">
        <w:rPr>
          <w:rFonts w:ascii="Consolas" w:hAnsi="Consolas" w:cs="Consolas"/>
          <w:noProof/>
          <w:lang w:val="en-US"/>
        </w:rPr>
        <w:t xml:space="preserve"> </w:t>
      </w:r>
      <w:r w:rsidRPr="007214A5">
        <w:rPr>
          <w:rFonts w:ascii="Consolas" w:hAnsi="Consolas" w:cs="Consolas"/>
          <w:noProof/>
          <w:lang w:val="en-US"/>
        </w:rPr>
        <w:t>y</w:t>
      </w:r>
      <w:r w:rsidR="007214A5" w:rsidRPr="007214A5">
        <w:rPr>
          <w:rFonts w:ascii="Consolas" w:hAnsi="Consolas" w:cs="Consolas"/>
          <w:noProof/>
          <w:lang w:val="en-US"/>
        </w:rPr>
        <w:t xml:space="preserve"> </w:t>
      </w:r>
      <w:r w:rsidRPr="007214A5">
        <w:rPr>
          <w:rFonts w:ascii="Consolas" w:hAnsi="Consolas" w:cs="Consolas"/>
          <w:noProof/>
        </w:rPr>
        <w:t>*</w:t>
      </w:r>
      <w:r w:rsidR="007214A5" w:rsidRPr="007214A5">
        <w:rPr>
          <w:rFonts w:ascii="Consolas" w:hAnsi="Consolas" w:cs="Consolas"/>
          <w:noProof/>
          <w:lang w:val="en-US"/>
        </w:rPr>
        <w:t xml:space="preserve"> </w:t>
      </w:r>
      <w:r w:rsidRPr="007214A5">
        <w:rPr>
          <w:rFonts w:ascii="Consolas" w:hAnsi="Consolas" w:cs="Consolas"/>
          <w:noProof/>
        </w:rPr>
        <w:t>5</w:t>
      </w:r>
      <w:r w:rsidR="007214A5" w:rsidRPr="007214A5">
        <w:rPr>
          <w:rFonts w:ascii="Consolas" w:hAnsi="Consolas" w:cs="Consolas"/>
          <w:noProof/>
          <w:lang w:val="en-US"/>
        </w:rPr>
        <w:t>;</w:t>
      </w:r>
    </w:p>
    <w:p w:rsidR="00930C34" w:rsidRPr="007214A5" w:rsidRDefault="00930C34" w:rsidP="007214A5">
      <w:pPr>
        <w:pStyle w:val="ab"/>
        <w:numPr>
          <w:ilvl w:val="0"/>
          <w:numId w:val="8"/>
        </w:numPr>
        <w:rPr>
          <w:rFonts w:ascii="Consolas" w:hAnsi="Consolas" w:cs="Consolas"/>
        </w:rPr>
      </w:pPr>
      <w:r w:rsidRPr="007214A5">
        <w:rPr>
          <w:rFonts w:ascii="Consolas" w:hAnsi="Consolas" w:cs="Consolas"/>
          <w:lang w:val="en-US"/>
        </w:rPr>
        <w:t>x</w:t>
      </w:r>
      <w:r w:rsidRPr="007214A5">
        <w:rPr>
          <w:rFonts w:ascii="Consolas" w:hAnsi="Consolas" w:cs="Consolas"/>
        </w:rPr>
        <w:t xml:space="preserve"> = </w:t>
      </w:r>
      <w:r w:rsidRPr="007214A5">
        <w:rPr>
          <w:rFonts w:ascii="Consolas" w:hAnsi="Consolas" w:cs="Consolas"/>
          <w:lang w:val="en-US"/>
        </w:rPr>
        <w:t>y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</w:rPr>
        <w:t>&lt;&lt;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="00163CF9" w:rsidRPr="007214A5">
        <w:rPr>
          <w:rFonts w:ascii="Consolas" w:hAnsi="Consolas" w:cs="Consolas"/>
          <w:lang w:val="en-US"/>
        </w:rPr>
        <w:t>x</w:t>
      </w:r>
      <w:r w:rsidRPr="007214A5">
        <w:rPr>
          <w:rFonts w:ascii="Consolas" w:hAnsi="Consolas" w:cs="Consolas"/>
        </w:rPr>
        <w:t>++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</w:rPr>
        <w:t>^</w:t>
      </w:r>
      <w:r w:rsidR="007214A5" w:rsidRPr="007214A5">
        <w:rPr>
          <w:rFonts w:ascii="Consolas" w:hAnsi="Consolas" w:cs="Consolas"/>
          <w:lang w:val="en-US"/>
        </w:rPr>
        <w:t xml:space="preserve"> </w:t>
      </w:r>
      <w:r w:rsidRPr="007214A5">
        <w:rPr>
          <w:rFonts w:ascii="Consolas" w:hAnsi="Consolas" w:cs="Consolas"/>
          <w:lang w:val="en-US"/>
        </w:rPr>
        <w:t>z</w:t>
      </w:r>
      <w:r w:rsidR="007214A5" w:rsidRPr="007214A5">
        <w:rPr>
          <w:rFonts w:ascii="Consolas" w:hAnsi="Consolas" w:cs="Consolas"/>
          <w:lang w:val="en-US"/>
        </w:rPr>
        <w:t>;</w:t>
      </w:r>
    </w:p>
    <w:p w:rsidR="00F81AEB" w:rsidRPr="00483C1D" w:rsidRDefault="00F81AEB" w:rsidP="00CD3801">
      <w:pPr>
        <w:rPr>
          <w:rFonts w:asciiTheme="minorHAnsi" w:hAnsiTheme="minorHAnsi" w:cstheme="minorHAnsi"/>
        </w:rPr>
      </w:pPr>
    </w:p>
    <w:p w:rsidR="00A66C55" w:rsidRPr="00483C1D" w:rsidRDefault="00A66C55" w:rsidP="00CD3801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Задание 4</w:t>
      </w:r>
    </w:p>
    <w:p w:rsidR="00E52BAA" w:rsidRDefault="00E52BAA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Используя </w:t>
      </w:r>
      <w:r>
        <w:rPr>
          <w:rFonts w:asciiTheme="minorHAnsi" w:hAnsiTheme="minorHAnsi" w:cstheme="minorHAnsi"/>
          <w:lang w:val="en-US"/>
        </w:rPr>
        <w:t>IntelliJ</w:t>
      </w:r>
      <w:r w:rsidRPr="00E52BA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IDEA</w:t>
      </w:r>
      <w:r w:rsidRPr="00483C1D">
        <w:rPr>
          <w:rFonts w:asciiTheme="minorHAnsi" w:hAnsiTheme="minorHAnsi" w:cstheme="minorHAnsi"/>
        </w:rPr>
        <w:t xml:space="preserve">, создайте </w:t>
      </w:r>
      <w:r>
        <w:rPr>
          <w:rFonts w:asciiTheme="minorHAnsi" w:hAnsiTheme="minorHAnsi" w:cstheme="minorHAnsi"/>
        </w:rPr>
        <w:t xml:space="preserve">класс </w:t>
      </w:r>
      <w:r>
        <w:rPr>
          <w:rFonts w:asciiTheme="minorHAnsi" w:hAnsiTheme="minorHAnsi" w:cstheme="minorHAnsi"/>
          <w:b/>
          <w:lang w:val="en-US"/>
        </w:rPr>
        <w:t>Premium</w:t>
      </w:r>
      <w:r w:rsidRPr="00483C1D">
        <w:rPr>
          <w:rFonts w:asciiTheme="minorHAnsi" w:hAnsiTheme="minorHAnsi" w:cstheme="minorHAnsi"/>
        </w:rPr>
        <w:t xml:space="preserve">. </w:t>
      </w:r>
    </w:p>
    <w:p w:rsidR="001E6299" w:rsidRPr="00E52BAA" w:rsidRDefault="003049D5" w:rsidP="001E6299">
      <w:pPr>
        <w:rPr>
          <w:rFonts w:asciiTheme="minorHAnsi" w:hAnsiTheme="minorHAnsi" w:cstheme="minorHAnsi"/>
          <w:highlight w:val="yellow"/>
        </w:rPr>
      </w:pPr>
      <w:r w:rsidRPr="00483C1D">
        <w:rPr>
          <w:rFonts w:asciiTheme="minorHAnsi" w:hAnsiTheme="minorHAnsi" w:cstheme="minorHAnsi"/>
        </w:rPr>
        <w:t xml:space="preserve">Напишите программу расчета </w:t>
      </w:r>
      <w:r w:rsidR="00D02197" w:rsidRPr="00483C1D">
        <w:rPr>
          <w:rFonts w:asciiTheme="minorHAnsi" w:hAnsiTheme="minorHAnsi" w:cstheme="minorHAnsi"/>
        </w:rPr>
        <w:t xml:space="preserve">начисления премий сотрудникам. </w:t>
      </w:r>
      <w:r w:rsidR="001E6299" w:rsidRPr="00483C1D">
        <w:rPr>
          <w:rFonts w:asciiTheme="minorHAnsi" w:hAnsiTheme="minorHAnsi" w:cstheme="minorHAnsi"/>
        </w:rPr>
        <w:t>Премии рассчитываются согласно выслуге лет.</w:t>
      </w:r>
    </w:p>
    <w:p w:rsidR="001E6299" w:rsidRPr="00483C1D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Если выслуга до 5 лет, премия составляет 10% от заработной платы. </w:t>
      </w:r>
    </w:p>
    <w:p w:rsidR="007214A5" w:rsidRPr="00424E78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Если выслуга от 5 лет (включительно) до 10 лет, премия составляет 15% от заработной платы. </w:t>
      </w:r>
    </w:p>
    <w:p w:rsidR="001E6299" w:rsidRPr="00483C1D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 xml:space="preserve">Если выслуга от 10 лет (включительно) до 15 лет, премия составляет 25% от заработной платы. </w:t>
      </w:r>
    </w:p>
    <w:p w:rsidR="001E6299" w:rsidRPr="00483C1D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Если выслуга от 15 лет (включительно) до 20 лет, премия составляет</w:t>
      </w:r>
      <w:r w:rsidR="00CC6BDE" w:rsidRPr="00483C1D">
        <w:rPr>
          <w:rFonts w:asciiTheme="minorHAnsi" w:hAnsiTheme="minorHAnsi" w:cstheme="minorHAnsi"/>
        </w:rPr>
        <w:t xml:space="preserve"> 3</w:t>
      </w:r>
      <w:r w:rsidRPr="00483C1D">
        <w:rPr>
          <w:rFonts w:asciiTheme="minorHAnsi" w:hAnsiTheme="minorHAnsi" w:cstheme="minorHAnsi"/>
        </w:rPr>
        <w:t xml:space="preserve">5% от заработной платы. </w:t>
      </w:r>
    </w:p>
    <w:p w:rsidR="001E6299" w:rsidRPr="00483C1D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Если выслуга от 20 лет (включительно</w:t>
      </w:r>
      <w:r w:rsidR="00CC6BDE" w:rsidRPr="00483C1D">
        <w:rPr>
          <w:rFonts w:asciiTheme="minorHAnsi" w:hAnsiTheme="minorHAnsi" w:cstheme="minorHAnsi"/>
        </w:rPr>
        <w:t>) до 25 лет, премия составляет 45</w:t>
      </w:r>
      <w:r w:rsidRPr="00483C1D">
        <w:rPr>
          <w:rFonts w:asciiTheme="minorHAnsi" w:hAnsiTheme="minorHAnsi" w:cstheme="minorHAnsi"/>
        </w:rPr>
        <w:t>% от заработной платы.</w:t>
      </w:r>
    </w:p>
    <w:p w:rsidR="001E6299" w:rsidRPr="00483C1D" w:rsidRDefault="001E6299" w:rsidP="001E6299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Если выслуга от 25 лет (включительно</w:t>
      </w:r>
      <w:r w:rsidR="00CC6BDE" w:rsidRPr="00483C1D">
        <w:rPr>
          <w:rFonts w:asciiTheme="minorHAnsi" w:hAnsiTheme="minorHAnsi" w:cstheme="minorHAnsi"/>
        </w:rPr>
        <w:t>) и более, премия составляет 50</w:t>
      </w:r>
      <w:r w:rsidRPr="00483C1D">
        <w:rPr>
          <w:rFonts w:asciiTheme="minorHAnsi" w:hAnsiTheme="minorHAnsi" w:cstheme="minorHAnsi"/>
        </w:rPr>
        <w:t xml:space="preserve">% от заработной платы. </w:t>
      </w:r>
    </w:p>
    <w:p w:rsidR="003049D5" w:rsidRPr="00483C1D" w:rsidRDefault="00CC6BDE" w:rsidP="00D02197">
      <w:pPr>
        <w:rPr>
          <w:rFonts w:asciiTheme="minorHAnsi" w:hAnsiTheme="minorHAnsi" w:cstheme="minorHAnsi"/>
        </w:rPr>
      </w:pPr>
      <w:r w:rsidRPr="00483C1D">
        <w:rPr>
          <w:rFonts w:asciiTheme="minorHAnsi" w:hAnsiTheme="minorHAnsi" w:cstheme="minorHAnsi"/>
        </w:rPr>
        <w:t>Результаты расчета, выведите на экран.</w:t>
      </w:r>
    </w:p>
    <w:p w:rsidR="003049D5" w:rsidRPr="00483C1D" w:rsidRDefault="003049D5" w:rsidP="00CD3801">
      <w:pPr>
        <w:rPr>
          <w:rFonts w:asciiTheme="minorHAnsi" w:hAnsiTheme="minorHAnsi" w:cstheme="minorHAnsi"/>
        </w:rPr>
      </w:pPr>
    </w:p>
    <w:p w:rsidR="00E857BF" w:rsidRPr="00483C1D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483C1D">
        <w:rPr>
          <w:rFonts w:ascii="Segoe UI" w:hAnsi="Segoe UI" w:cs="Segoe UI"/>
        </w:rPr>
        <w:t>Рекомендуемые ресурсы</w:t>
      </w:r>
    </w:p>
    <w:p w:rsidR="00E857BF" w:rsidRPr="00483C1D" w:rsidRDefault="00E857BF" w:rsidP="00CD3801">
      <w:pPr>
        <w:rPr>
          <w:rFonts w:asciiTheme="minorHAnsi" w:hAnsiTheme="minorHAnsi" w:cstheme="minorHAnsi"/>
        </w:rPr>
      </w:pPr>
    </w:p>
    <w:p w:rsidR="0047731C" w:rsidRDefault="00E52BAA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Логические операторы</w:t>
      </w:r>
    </w:p>
    <w:p w:rsidR="00E52BAA" w:rsidRDefault="006B0835" w:rsidP="00CD3801">
      <w:pPr>
        <w:rPr>
          <w:rFonts w:asciiTheme="minorHAnsi" w:hAnsiTheme="minorHAnsi" w:cstheme="minorHAnsi"/>
        </w:rPr>
      </w:pPr>
      <w:hyperlink r:id="rId8" w:history="1">
        <w:r w:rsidR="00E52BAA" w:rsidRPr="00547160">
          <w:rPr>
            <w:rStyle w:val="a9"/>
            <w:rFonts w:asciiTheme="minorHAnsi" w:hAnsiTheme="minorHAnsi" w:cstheme="minorHAnsi"/>
          </w:rPr>
          <w:t>https://docs.oracle.com/javase/tutorial/java/nutsandbolts/op3.html</w:t>
        </w:r>
      </w:hyperlink>
    </w:p>
    <w:p w:rsidR="00E52BAA" w:rsidRDefault="00E52BAA" w:rsidP="00CD3801">
      <w:pPr>
        <w:rPr>
          <w:rFonts w:asciiTheme="minorHAnsi" w:hAnsiTheme="minorHAnsi" w:cstheme="minorHAnsi"/>
        </w:rPr>
      </w:pPr>
    </w:p>
    <w:p w:rsidR="00E52BAA" w:rsidRPr="004E070B" w:rsidRDefault="00E52BAA" w:rsidP="00CD380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Все операторы </w:t>
      </w:r>
      <w:r>
        <w:rPr>
          <w:rFonts w:asciiTheme="minorHAnsi" w:hAnsiTheme="minorHAnsi" w:cstheme="minorHAnsi"/>
          <w:lang w:val="en-US"/>
        </w:rPr>
        <w:t>Java</w:t>
      </w:r>
    </w:p>
    <w:p w:rsidR="00E52BAA" w:rsidRPr="004E070B" w:rsidRDefault="006B0835" w:rsidP="00CD3801">
      <w:pPr>
        <w:rPr>
          <w:rFonts w:asciiTheme="minorHAnsi" w:hAnsiTheme="minorHAnsi" w:cstheme="minorHAnsi"/>
        </w:rPr>
      </w:pPr>
      <w:hyperlink r:id="rId9" w:history="1">
        <w:r w:rsidR="004035A3" w:rsidRPr="00547160">
          <w:rPr>
            <w:rStyle w:val="a9"/>
            <w:rFonts w:asciiTheme="minorHAnsi" w:hAnsiTheme="minorHAnsi" w:cstheme="minorHAnsi"/>
            <w:lang w:val="en-US"/>
          </w:rPr>
          <w:t>https</w:t>
        </w:r>
        <w:r w:rsidR="004035A3" w:rsidRPr="004E070B">
          <w:rPr>
            <w:rStyle w:val="a9"/>
            <w:rFonts w:asciiTheme="minorHAnsi" w:hAnsiTheme="minorHAnsi" w:cstheme="minorHAnsi"/>
          </w:rPr>
          <w:t>://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docs</w:t>
        </w:r>
        <w:r w:rsidR="004035A3" w:rsidRPr="004E070B">
          <w:rPr>
            <w:rStyle w:val="a9"/>
            <w:rFonts w:asciiTheme="minorHAnsi" w:hAnsiTheme="minorHAnsi" w:cstheme="minorHAnsi"/>
          </w:rPr>
          <w:t>.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oracle</w:t>
        </w:r>
        <w:r w:rsidR="004035A3" w:rsidRPr="004E070B">
          <w:rPr>
            <w:rStyle w:val="a9"/>
            <w:rFonts w:asciiTheme="minorHAnsi" w:hAnsiTheme="minorHAnsi" w:cstheme="minorHAnsi"/>
          </w:rPr>
          <w:t>.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com</w:t>
        </w:r>
        <w:r w:rsidR="004035A3" w:rsidRPr="004E070B">
          <w:rPr>
            <w:rStyle w:val="a9"/>
            <w:rFonts w:asciiTheme="minorHAnsi" w:hAnsiTheme="minorHAnsi" w:cstheme="minorHAnsi"/>
          </w:rPr>
          <w:t>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javase</w:t>
        </w:r>
        <w:r w:rsidR="004035A3" w:rsidRPr="004E070B">
          <w:rPr>
            <w:rStyle w:val="a9"/>
            <w:rFonts w:asciiTheme="minorHAnsi" w:hAnsiTheme="minorHAnsi" w:cstheme="minorHAnsi"/>
          </w:rPr>
          <w:t>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tutorial</w:t>
        </w:r>
        <w:r w:rsidR="004035A3" w:rsidRPr="004E070B">
          <w:rPr>
            <w:rStyle w:val="a9"/>
            <w:rFonts w:asciiTheme="minorHAnsi" w:hAnsiTheme="minorHAnsi" w:cstheme="minorHAnsi"/>
          </w:rPr>
          <w:t>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java</w:t>
        </w:r>
        <w:r w:rsidR="004035A3" w:rsidRPr="004E070B">
          <w:rPr>
            <w:rStyle w:val="a9"/>
            <w:rFonts w:asciiTheme="minorHAnsi" w:hAnsiTheme="minorHAnsi" w:cstheme="minorHAnsi"/>
          </w:rPr>
          <w:t>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nutsandbolts</w:t>
        </w:r>
        <w:r w:rsidR="004035A3" w:rsidRPr="004E070B">
          <w:rPr>
            <w:rStyle w:val="a9"/>
            <w:rFonts w:asciiTheme="minorHAnsi" w:hAnsiTheme="minorHAnsi" w:cstheme="minorHAnsi"/>
          </w:rPr>
          <w:t>/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opsummary</w:t>
        </w:r>
        <w:r w:rsidR="004035A3" w:rsidRPr="004E070B">
          <w:rPr>
            <w:rStyle w:val="a9"/>
            <w:rFonts w:asciiTheme="minorHAnsi" w:hAnsiTheme="minorHAnsi" w:cstheme="minorHAnsi"/>
          </w:rPr>
          <w:t>.</w:t>
        </w:r>
        <w:r w:rsidR="004035A3" w:rsidRPr="00547160">
          <w:rPr>
            <w:rStyle w:val="a9"/>
            <w:rFonts w:asciiTheme="minorHAnsi" w:hAnsiTheme="minorHAnsi" w:cstheme="minorHAnsi"/>
            <w:lang w:val="en-US"/>
          </w:rPr>
          <w:t>html</w:t>
        </w:r>
      </w:hyperlink>
    </w:p>
    <w:p w:rsidR="004035A3" w:rsidRPr="004E070B" w:rsidRDefault="004035A3" w:rsidP="00CD3801">
      <w:pPr>
        <w:rPr>
          <w:rFonts w:asciiTheme="minorHAnsi" w:hAnsiTheme="minorHAnsi" w:cstheme="minorHAnsi"/>
        </w:rPr>
      </w:pPr>
    </w:p>
    <w:p w:rsidR="00EB6B72" w:rsidRPr="004E070B" w:rsidRDefault="00EB6B72" w:rsidP="00CD3801">
      <w:pPr>
        <w:rPr>
          <w:rFonts w:asciiTheme="minorHAnsi" w:hAnsiTheme="minorHAnsi" w:cstheme="minorHAnsi"/>
        </w:rPr>
      </w:pPr>
    </w:p>
    <w:sectPr w:rsidR="00EB6B72" w:rsidRPr="004E070B" w:rsidSect="00675FC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35" w:rsidRDefault="006B0835" w:rsidP="00BC5ABF">
      <w:r>
        <w:separator/>
      </w:r>
    </w:p>
  </w:endnote>
  <w:endnote w:type="continuationSeparator" w:id="0">
    <w:p w:rsidR="006B0835" w:rsidRDefault="006B083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0B" w:rsidRDefault="004E070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070B" w:rsidRDefault="004E070B" w:rsidP="004E070B">
        <w:pPr>
          <w:pStyle w:val="a7"/>
          <w:jc w:val="center"/>
          <w:rPr>
            <w:noProof/>
          </w:rPr>
        </w:pPr>
      </w:p>
      <w:tbl>
        <w:tblPr>
          <w:tblStyle w:val="af0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4E070B" w:rsidRPr="00666D06" w:rsidTr="00A37A66">
          <w:tc>
            <w:tcPr>
              <w:tcW w:w="1908" w:type="dxa"/>
            </w:tcPr>
            <w:p w:rsidR="004E070B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4E070B" w:rsidRPr="00153D0E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708F10F9" wp14:editId="3B8B1F3C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4E070B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4E070B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4E070B" w:rsidRPr="00E342BB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</w:t>
              </w:r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4E070B" w:rsidRPr="00234F5C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Darvina</w:t>
              </w:r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4E070B" w:rsidRPr="00234F5C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4E070B" w:rsidRPr="002F22E2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4E070B" w:rsidRPr="00E7127C" w:rsidRDefault="004E070B" w:rsidP="004E070B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4E070B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4E070B" w:rsidRPr="00E7127C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**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***-****</w:t>
              </w:r>
            </w:p>
            <w:p w:rsidR="004E070B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4E070B" w:rsidRPr="00D209C6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4E070B" w:rsidRPr="00D209C6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4E070B" w:rsidRPr="00D209C6" w:rsidRDefault="004E070B" w:rsidP="004E070B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3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4E070B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4E070B" w:rsidRPr="00721B3D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Java Starter</w:t>
              </w:r>
            </w:p>
            <w:p w:rsidR="004E070B" w:rsidRPr="00234F5C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5</w:t>
              </w:r>
              <w:bookmarkStart w:id="0" w:name="_GoBack"/>
              <w:bookmarkEnd w:id="0"/>
            </w:p>
            <w:p w:rsidR="004E070B" w:rsidRPr="00721B3D" w:rsidRDefault="004E070B" w:rsidP="004E070B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4E070B" w:rsidRPr="00D209C6" w:rsidRDefault="004E070B" w:rsidP="004E070B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4E070B" w:rsidRDefault="004E070B" w:rsidP="004E070B">
        <w:pPr>
          <w:pStyle w:val="a7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0B" w:rsidRDefault="004E07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35" w:rsidRDefault="006B0835" w:rsidP="00BC5ABF">
      <w:r>
        <w:separator/>
      </w:r>
    </w:p>
  </w:footnote>
  <w:footnote w:type="continuationSeparator" w:id="0">
    <w:p w:rsidR="006B0835" w:rsidRDefault="006B0835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0B" w:rsidRDefault="004E070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0B" w:rsidRDefault="004E070B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70B" w:rsidRDefault="004E070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010C7D"/>
    <w:multiLevelType w:val="hybridMultilevel"/>
    <w:tmpl w:val="A2923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9150ABF"/>
    <w:multiLevelType w:val="hybridMultilevel"/>
    <w:tmpl w:val="7B981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10B43"/>
    <w:multiLevelType w:val="hybridMultilevel"/>
    <w:tmpl w:val="6BA07A8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2143F"/>
    <w:rsid w:val="00025F13"/>
    <w:rsid w:val="0003291B"/>
    <w:rsid w:val="00032BEE"/>
    <w:rsid w:val="00042703"/>
    <w:rsid w:val="00064507"/>
    <w:rsid w:val="000720DA"/>
    <w:rsid w:val="000C43ED"/>
    <w:rsid w:val="000E6C87"/>
    <w:rsid w:val="000E720A"/>
    <w:rsid w:val="000F6F1E"/>
    <w:rsid w:val="001003BD"/>
    <w:rsid w:val="00101945"/>
    <w:rsid w:val="00137C05"/>
    <w:rsid w:val="00146716"/>
    <w:rsid w:val="00151B55"/>
    <w:rsid w:val="00163CF9"/>
    <w:rsid w:val="00165F73"/>
    <w:rsid w:val="00173EF0"/>
    <w:rsid w:val="00180CE3"/>
    <w:rsid w:val="00184994"/>
    <w:rsid w:val="00197971"/>
    <w:rsid w:val="001C0E6B"/>
    <w:rsid w:val="001D3D17"/>
    <w:rsid w:val="001D6977"/>
    <w:rsid w:val="001E06FF"/>
    <w:rsid w:val="001E6299"/>
    <w:rsid w:val="002022F1"/>
    <w:rsid w:val="002217BB"/>
    <w:rsid w:val="00225B0E"/>
    <w:rsid w:val="002279ED"/>
    <w:rsid w:val="002362FB"/>
    <w:rsid w:val="002720DC"/>
    <w:rsid w:val="0027748F"/>
    <w:rsid w:val="00282934"/>
    <w:rsid w:val="00290348"/>
    <w:rsid w:val="002B00C9"/>
    <w:rsid w:val="003049D5"/>
    <w:rsid w:val="00316F78"/>
    <w:rsid w:val="00325BDA"/>
    <w:rsid w:val="003420AB"/>
    <w:rsid w:val="003427B1"/>
    <w:rsid w:val="003454C0"/>
    <w:rsid w:val="00376E33"/>
    <w:rsid w:val="00381DDF"/>
    <w:rsid w:val="003975DE"/>
    <w:rsid w:val="003B1822"/>
    <w:rsid w:val="003C5E46"/>
    <w:rsid w:val="003E7427"/>
    <w:rsid w:val="003F3E0D"/>
    <w:rsid w:val="004003D5"/>
    <w:rsid w:val="004035A3"/>
    <w:rsid w:val="004119C6"/>
    <w:rsid w:val="00412EE4"/>
    <w:rsid w:val="00424E78"/>
    <w:rsid w:val="00436D91"/>
    <w:rsid w:val="00460D93"/>
    <w:rsid w:val="004708A9"/>
    <w:rsid w:val="0047731C"/>
    <w:rsid w:val="00483C1D"/>
    <w:rsid w:val="004A338C"/>
    <w:rsid w:val="004B2C41"/>
    <w:rsid w:val="004D0DE7"/>
    <w:rsid w:val="004D6CFC"/>
    <w:rsid w:val="004E070B"/>
    <w:rsid w:val="004F30E5"/>
    <w:rsid w:val="00501673"/>
    <w:rsid w:val="00541AD3"/>
    <w:rsid w:val="005A3BE6"/>
    <w:rsid w:val="00600F21"/>
    <w:rsid w:val="00605DB9"/>
    <w:rsid w:val="006100AA"/>
    <w:rsid w:val="00612DD0"/>
    <w:rsid w:val="0062663D"/>
    <w:rsid w:val="006418B6"/>
    <w:rsid w:val="0065533B"/>
    <w:rsid w:val="00657687"/>
    <w:rsid w:val="00662DBE"/>
    <w:rsid w:val="0066709C"/>
    <w:rsid w:val="00675FC7"/>
    <w:rsid w:val="006762EB"/>
    <w:rsid w:val="00687FEE"/>
    <w:rsid w:val="00695AC8"/>
    <w:rsid w:val="006B0835"/>
    <w:rsid w:val="006B3D2D"/>
    <w:rsid w:val="006C3963"/>
    <w:rsid w:val="006D52F3"/>
    <w:rsid w:val="00710808"/>
    <w:rsid w:val="007214A5"/>
    <w:rsid w:val="007223B3"/>
    <w:rsid w:val="00725ACD"/>
    <w:rsid w:val="0072619B"/>
    <w:rsid w:val="00732719"/>
    <w:rsid w:val="007457A4"/>
    <w:rsid w:val="00754B52"/>
    <w:rsid w:val="00784B51"/>
    <w:rsid w:val="00797D1D"/>
    <w:rsid w:val="007B1103"/>
    <w:rsid w:val="007B28DD"/>
    <w:rsid w:val="007C0ED1"/>
    <w:rsid w:val="007E1568"/>
    <w:rsid w:val="007F4ADE"/>
    <w:rsid w:val="00810373"/>
    <w:rsid w:val="0083536F"/>
    <w:rsid w:val="00843B3C"/>
    <w:rsid w:val="00846056"/>
    <w:rsid w:val="0088248C"/>
    <w:rsid w:val="008842E0"/>
    <w:rsid w:val="00886C1D"/>
    <w:rsid w:val="00887BA2"/>
    <w:rsid w:val="008E00B5"/>
    <w:rsid w:val="008E7809"/>
    <w:rsid w:val="008F13B4"/>
    <w:rsid w:val="008F2956"/>
    <w:rsid w:val="009128BC"/>
    <w:rsid w:val="00925C58"/>
    <w:rsid w:val="009263B2"/>
    <w:rsid w:val="00930C34"/>
    <w:rsid w:val="00933DE3"/>
    <w:rsid w:val="0095129D"/>
    <w:rsid w:val="00980C59"/>
    <w:rsid w:val="0098545B"/>
    <w:rsid w:val="009B23C5"/>
    <w:rsid w:val="009D7C45"/>
    <w:rsid w:val="009F01E3"/>
    <w:rsid w:val="009F226E"/>
    <w:rsid w:val="009F2327"/>
    <w:rsid w:val="009F5256"/>
    <w:rsid w:val="00A30E98"/>
    <w:rsid w:val="00A411B6"/>
    <w:rsid w:val="00A64497"/>
    <w:rsid w:val="00A66C55"/>
    <w:rsid w:val="00A85415"/>
    <w:rsid w:val="00AC085C"/>
    <w:rsid w:val="00AC53F6"/>
    <w:rsid w:val="00AD1578"/>
    <w:rsid w:val="00AE5D51"/>
    <w:rsid w:val="00AF1187"/>
    <w:rsid w:val="00AF21F2"/>
    <w:rsid w:val="00B25044"/>
    <w:rsid w:val="00B35C48"/>
    <w:rsid w:val="00B61517"/>
    <w:rsid w:val="00B74C51"/>
    <w:rsid w:val="00BA63B1"/>
    <w:rsid w:val="00BB1B98"/>
    <w:rsid w:val="00BC5ABF"/>
    <w:rsid w:val="00C0154A"/>
    <w:rsid w:val="00C03668"/>
    <w:rsid w:val="00C15E1B"/>
    <w:rsid w:val="00C474FF"/>
    <w:rsid w:val="00C52A49"/>
    <w:rsid w:val="00C75A25"/>
    <w:rsid w:val="00C80D90"/>
    <w:rsid w:val="00C86D85"/>
    <w:rsid w:val="00CB1ECF"/>
    <w:rsid w:val="00CC6BDE"/>
    <w:rsid w:val="00CD3801"/>
    <w:rsid w:val="00CE0A6F"/>
    <w:rsid w:val="00CE11CF"/>
    <w:rsid w:val="00CF7A54"/>
    <w:rsid w:val="00D02197"/>
    <w:rsid w:val="00D326F9"/>
    <w:rsid w:val="00D73689"/>
    <w:rsid w:val="00D76937"/>
    <w:rsid w:val="00D80CC0"/>
    <w:rsid w:val="00D81DE6"/>
    <w:rsid w:val="00D918B9"/>
    <w:rsid w:val="00DB74FE"/>
    <w:rsid w:val="00DC5F12"/>
    <w:rsid w:val="00DD4C87"/>
    <w:rsid w:val="00DF3011"/>
    <w:rsid w:val="00E01454"/>
    <w:rsid w:val="00E04AD1"/>
    <w:rsid w:val="00E117A6"/>
    <w:rsid w:val="00E12691"/>
    <w:rsid w:val="00E16F6E"/>
    <w:rsid w:val="00E30778"/>
    <w:rsid w:val="00E44456"/>
    <w:rsid w:val="00E455D4"/>
    <w:rsid w:val="00E52BAA"/>
    <w:rsid w:val="00E65A58"/>
    <w:rsid w:val="00E65ABC"/>
    <w:rsid w:val="00E67C85"/>
    <w:rsid w:val="00E7127C"/>
    <w:rsid w:val="00E83AB6"/>
    <w:rsid w:val="00E857BF"/>
    <w:rsid w:val="00E87590"/>
    <w:rsid w:val="00E87F32"/>
    <w:rsid w:val="00E90C2E"/>
    <w:rsid w:val="00E92EF9"/>
    <w:rsid w:val="00EB6B72"/>
    <w:rsid w:val="00EF55A6"/>
    <w:rsid w:val="00F259B7"/>
    <w:rsid w:val="00F331F9"/>
    <w:rsid w:val="00F43B29"/>
    <w:rsid w:val="00F81387"/>
    <w:rsid w:val="00F81AEB"/>
    <w:rsid w:val="00F92C8D"/>
    <w:rsid w:val="00F96386"/>
    <w:rsid w:val="00FD2A4F"/>
    <w:rsid w:val="00FE0D6C"/>
    <w:rsid w:val="00FF0438"/>
    <w:rsid w:val="00FF72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BAFD6F2-D047-4A56-902A-71BF0E9B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C45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9D7C45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9D7C45"/>
    <w:rPr>
      <w:sz w:val="16"/>
      <w:szCs w:val="16"/>
    </w:rPr>
  </w:style>
  <w:style w:type="paragraph" w:styleId="a4">
    <w:name w:val="Title"/>
    <w:basedOn w:val="a"/>
    <w:qFormat/>
    <w:rsid w:val="009D7C45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1">
    <w:name w:val="HTML Code"/>
    <w:basedOn w:val="a1"/>
    <w:uiPriority w:val="99"/>
    <w:unhideWhenUsed/>
    <w:rsid w:val="00E92E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/nutsandbolts/op3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java/nutsandbolts/opsummary.html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5545B-D96A-4644-B294-686EC03F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12</TotalTime>
  <Pages>4</Pages>
  <Words>1565</Words>
  <Characters>8926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4</cp:revision>
  <cp:lastPrinted>2012-08-15T06:36:00Z</cp:lastPrinted>
  <dcterms:created xsi:type="dcterms:W3CDTF">2015-07-23T14:38:00Z</dcterms:created>
  <dcterms:modified xsi:type="dcterms:W3CDTF">2015-08-16T18:25:00Z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