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5758D1" w:rsidRDefault="00AC085C" w:rsidP="00011711">
      <w:pPr>
        <w:pStyle w:val="a5"/>
        <w:rPr>
          <w:rFonts w:ascii="Segoe UI" w:hAnsi="Segoe UI" w:cs="Segoe UI"/>
        </w:rPr>
      </w:pPr>
      <w:r w:rsidRPr="005758D1">
        <w:rPr>
          <w:rFonts w:ascii="Segoe UI" w:hAnsi="Segoe UI" w:cs="Segoe UI"/>
        </w:rPr>
        <w:t>Переменные и типы данных</w:t>
      </w:r>
    </w:p>
    <w:p w:rsidR="003C5E46" w:rsidRPr="005758D1" w:rsidRDefault="003C5E46" w:rsidP="00CD3801">
      <w:pPr>
        <w:pStyle w:val="a5"/>
        <w:jc w:val="left"/>
      </w:pPr>
    </w:p>
    <w:p w:rsidR="003C5E46" w:rsidRPr="005758D1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5758D1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5758D1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5758D1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5758D1" w:rsidRDefault="00CB6635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5758D1">
              <w:rPr>
                <w:rFonts w:asciiTheme="minorHAnsi" w:hAnsiTheme="minorHAnsi" w:cstheme="minorHAnsi"/>
                <w:bCs/>
                <w:lang w:val="en-US"/>
              </w:rPr>
              <w:t>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5758D1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5758D1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5758D1" w:rsidRDefault="004D18A3" w:rsidP="00CB663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JAVA</w:t>
            </w:r>
            <w:r w:rsidR="00316F78" w:rsidRPr="005758D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B6635" w:rsidRPr="005758D1">
              <w:rPr>
                <w:rFonts w:asciiTheme="minorHAnsi" w:hAnsiTheme="minorHAnsi" w:cstheme="minorHAnsi"/>
                <w:lang w:val="en-US"/>
              </w:rPr>
              <w:t>Starter</w:t>
            </w:r>
          </w:p>
        </w:tc>
      </w:tr>
      <w:tr w:rsidR="00197971" w:rsidRPr="005758D1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5758D1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5758D1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5758D1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5758D1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5758D1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5758D1" w:rsidRDefault="00316F78" w:rsidP="005758D1">
            <w:pPr>
              <w:rPr>
                <w:rFonts w:asciiTheme="minorHAnsi" w:hAnsiTheme="minorHAnsi" w:cstheme="minorHAnsi"/>
              </w:rPr>
            </w:pPr>
            <w:r w:rsidRPr="005758D1">
              <w:rPr>
                <w:rFonts w:asciiTheme="minorHAnsi" w:hAnsiTheme="minorHAnsi" w:cstheme="minorHAnsi"/>
              </w:rPr>
              <w:t xml:space="preserve">Компьютер с установленной </w:t>
            </w:r>
            <w:r w:rsidR="004D18A3">
              <w:rPr>
                <w:rFonts w:asciiTheme="minorHAnsi" w:hAnsiTheme="minorHAnsi" w:cstheme="minorHAnsi"/>
                <w:lang w:val="en-US"/>
              </w:rPr>
              <w:t>IntelliJ</w:t>
            </w:r>
            <w:r w:rsidR="004D18A3" w:rsidRPr="004D18A3">
              <w:rPr>
                <w:rFonts w:asciiTheme="minorHAnsi" w:hAnsiTheme="minorHAnsi" w:cstheme="minorHAnsi"/>
              </w:rPr>
              <w:t xml:space="preserve"> </w:t>
            </w:r>
            <w:r w:rsidR="004D18A3">
              <w:rPr>
                <w:rFonts w:asciiTheme="minorHAnsi" w:hAnsiTheme="minorHAnsi" w:cstheme="minorHAnsi"/>
                <w:lang w:val="en-US"/>
              </w:rPr>
              <w:t>IDEA</w:t>
            </w:r>
            <w:r w:rsidRPr="005758D1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0720DA" w:rsidRPr="005758D1" w:rsidRDefault="000720DA" w:rsidP="00CD3801">
      <w:pPr>
        <w:pStyle w:val="a0"/>
        <w:rPr>
          <w:rFonts w:asciiTheme="minorHAnsi" w:hAnsiTheme="minorHAnsi" w:cstheme="minorHAnsi"/>
        </w:rPr>
      </w:pPr>
    </w:p>
    <w:p w:rsidR="00316F78" w:rsidRPr="005758D1" w:rsidRDefault="00316F78" w:rsidP="00CD3801">
      <w:pPr>
        <w:pStyle w:val="a0"/>
        <w:rPr>
          <w:rFonts w:asciiTheme="minorHAnsi" w:hAnsiTheme="minorHAnsi" w:cstheme="minorHAnsi"/>
        </w:rPr>
      </w:pPr>
    </w:p>
    <w:p w:rsidR="000720DA" w:rsidRPr="005758D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5758D1">
        <w:rPr>
          <w:rFonts w:ascii="Segoe UI" w:hAnsi="Segoe UI" w:cs="Segoe UI"/>
        </w:rPr>
        <w:t>Обзор, цель и назначение урока</w:t>
      </w:r>
    </w:p>
    <w:p w:rsidR="000720DA" w:rsidRPr="005758D1" w:rsidRDefault="000720DA" w:rsidP="00CD3801">
      <w:pPr>
        <w:pStyle w:val="a0"/>
        <w:rPr>
          <w:rFonts w:asciiTheme="minorHAnsi" w:hAnsiTheme="minorHAnsi" w:cstheme="minorHAnsi"/>
        </w:rPr>
      </w:pPr>
    </w:p>
    <w:p w:rsidR="00316F78" w:rsidRPr="005758D1" w:rsidRDefault="00E01454" w:rsidP="00CD380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Рассмотрение понятия переменной, константы и типа данных.</w:t>
      </w:r>
    </w:p>
    <w:p w:rsidR="003C5E46" w:rsidRPr="005758D1" w:rsidRDefault="00316F78" w:rsidP="00B50A19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Рассмотрение</w:t>
      </w:r>
      <w:r w:rsidR="005758D1" w:rsidRPr="005758D1">
        <w:rPr>
          <w:rFonts w:asciiTheme="minorHAnsi" w:hAnsiTheme="minorHAnsi" w:cstheme="minorHAnsi"/>
        </w:rPr>
        <w:t xml:space="preserve"> </w:t>
      </w:r>
      <w:r w:rsidR="00E01454" w:rsidRPr="005758D1">
        <w:rPr>
          <w:rFonts w:asciiTheme="minorHAnsi" w:hAnsiTheme="minorHAnsi" w:cstheme="minorHAnsi"/>
        </w:rPr>
        <w:t>арифметических операторов и операторов сравнения.</w:t>
      </w:r>
      <w:r w:rsidR="000720DA" w:rsidRPr="005758D1">
        <w:rPr>
          <w:rFonts w:asciiTheme="minorHAnsi" w:hAnsiTheme="minorHAnsi" w:cstheme="minorHAnsi"/>
        </w:rPr>
        <w:tab/>
      </w:r>
    </w:p>
    <w:p w:rsidR="00B50A19" w:rsidRPr="005758D1" w:rsidRDefault="00B50A19" w:rsidP="00CD3801">
      <w:pPr>
        <w:pStyle w:val="a0"/>
        <w:tabs>
          <w:tab w:val="left" w:pos="1680"/>
        </w:tabs>
        <w:rPr>
          <w:rFonts w:asciiTheme="minorHAnsi" w:hAnsiTheme="minorHAnsi" w:cstheme="minorHAnsi"/>
        </w:rPr>
      </w:pPr>
    </w:p>
    <w:p w:rsidR="000720DA" w:rsidRPr="005758D1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5758D1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5758D1" w:rsidRDefault="003C5E46" w:rsidP="00CD3801">
      <w:pPr>
        <w:pStyle w:val="a0"/>
        <w:rPr>
          <w:rFonts w:asciiTheme="minorHAnsi" w:hAnsiTheme="minorHAnsi" w:cstheme="minorHAnsi"/>
        </w:rPr>
      </w:pPr>
    </w:p>
    <w:p w:rsidR="00316F78" w:rsidRPr="005758D1" w:rsidRDefault="00E01454" w:rsidP="00CD3801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Применять переменные и константы.</w:t>
      </w:r>
    </w:p>
    <w:p w:rsidR="00316F78" w:rsidRPr="005758D1" w:rsidRDefault="00316F78" w:rsidP="00CD3801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Понимать</w:t>
      </w:r>
      <w:r w:rsidR="00E01454" w:rsidRPr="005758D1">
        <w:rPr>
          <w:rFonts w:asciiTheme="minorHAnsi" w:hAnsiTheme="minorHAnsi" w:cstheme="minorHAnsi"/>
        </w:rPr>
        <w:t xml:space="preserve"> когда и</w:t>
      </w:r>
      <w:r w:rsidRPr="005758D1">
        <w:rPr>
          <w:rFonts w:asciiTheme="minorHAnsi" w:hAnsiTheme="minorHAnsi" w:cstheme="minorHAnsi"/>
        </w:rPr>
        <w:t xml:space="preserve"> какие </w:t>
      </w:r>
      <w:r w:rsidR="00E01454" w:rsidRPr="005758D1">
        <w:rPr>
          <w:rFonts w:asciiTheme="minorHAnsi" w:hAnsiTheme="minorHAnsi" w:cstheme="minorHAnsi"/>
        </w:rPr>
        <w:t>типы использовать при создании переменной.</w:t>
      </w:r>
    </w:p>
    <w:p w:rsidR="00316F78" w:rsidRPr="005758D1" w:rsidRDefault="006418B6" w:rsidP="00CD3801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Выполнять арифметические операции над значениями переменных.</w:t>
      </w:r>
    </w:p>
    <w:p w:rsidR="006418B6" w:rsidRPr="005758D1" w:rsidRDefault="006418B6" w:rsidP="00CD3801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Сравнивать значения переменных.</w:t>
      </w:r>
    </w:p>
    <w:p w:rsidR="00290348" w:rsidRPr="005758D1" w:rsidRDefault="00600A18" w:rsidP="00CD3801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Выполнять форматирование строк</w:t>
      </w:r>
      <w:r w:rsidR="006418B6" w:rsidRPr="005758D1">
        <w:rPr>
          <w:rFonts w:asciiTheme="minorHAnsi" w:hAnsiTheme="minorHAnsi" w:cstheme="minorHAnsi"/>
        </w:rPr>
        <w:t>.</w:t>
      </w:r>
    </w:p>
    <w:p w:rsidR="00E7127C" w:rsidRPr="005758D1" w:rsidRDefault="00E7127C" w:rsidP="00CD3801">
      <w:pPr>
        <w:pStyle w:val="a0"/>
        <w:rPr>
          <w:rFonts w:asciiTheme="minorHAnsi" w:hAnsiTheme="minorHAnsi" w:cstheme="minorHAnsi"/>
        </w:rPr>
      </w:pPr>
    </w:p>
    <w:p w:rsidR="00B50A19" w:rsidRPr="005758D1" w:rsidRDefault="00B50A19" w:rsidP="00CD3801">
      <w:pPr>
        <w:pStyle w:val="a0"/>
        <w:rPr>
          <w:rFonts w:asciiTheme="minorHAnsi" w:hAnsiTheme="minorHAnsi" w:cstheme="minorHAnsi"/>
        </w:rPr>
      </w:pPr>
    </w:p>
    <w:p w:rsidR="000720DA" w:rsidRPr="005758D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758D1">
        <w:rPr>
          <w:rFonts w:ascii="Segoe UI" w:hAnsi="Segoe UI" w:cs="Segoe UI"/>
        </w:rPr>
        <w:t>Содержание урока</w:t>
      </w:r>
    </w:p>
    <w:p w:rsidR="004D0DE7" w:rsidRPr="005758D1" w:rsidRDefault="004D0DE7" w:rsidP="00CD3801">
      <w:pPr>
        <w:pStyle w:val="a0"/>
        <w:rPr>
          <w:rFonts w:asciiTheme="minorHAnsi" w:hAnsiTheme="minorHAnsi" w:cstheme="minorHAnsi"/>
        </w:rPr>
      </w:pPr>
    </w:p>
    <w:p w:rsidR="008842E0" w:rsidRPr="005758D1" w:rsidRDefault="008842E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Рассмотрение примера: </w:t>
      </w:r>
      <w:r w:rsidR="00C75A25" w:rsidRPr="005758D1">
        <w:rPr>
          <w:rFonts w:asciiTheme="minorHAnsi" w:hAnsiTheme="minorHAnsi" w:cstheme="minorHAnsi"/>
          <w:sz w:val="20"/>
          <w:szCs w:val="20"/>
        </w:rPr>
        <w:t>К</w:t>
      </w:r>
      <w:r w:rsidRPr="005758D1">
        <w:rPr>
          <w:rFonts w:asciiTheme="minorHAnsi" w:hAnsiTheme="minorHAnsi" w:cstheme="minorHAnsi"/>
          <w:sz w:val="20"/>
          <w:szCs w:val="20"/>
        </w:rPr>
        <w:t>онстанты.</w:t>
      </w:r>
    </w:p>
    <w:p w:rsidR="008842E0" w:rsidRPr="005758D1" w:rsidRDefault="008842E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Преобразование типов (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Casting</w:t>
      </w:r>
      <w:r w:rsidRPr="005758D1">
        <w:rPr>
          <w:rFonts w:asciiTheme="minorHAnsi" w:hAnsiTheme="minorHAnsi" w:cstheme="minorHAnsi"/>
          <w:sz w:val="20"/>
          <w:szCs w:val="20"/>
        </w:rPr>
        <w:t>).</w:t>
      </w:r>
    </w:p>
    <w:p w:rsidR="008842E0" w:rsidRPr="005758D1" w:rsidRDefault="008842E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1C2525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Арифметические операторы.</w:t>
      </w:r>
    </w:p>
    <w:p w:rsidR="001C2525" w:rsidRPr="005758D1" w:rsidRDefault="001C2525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Математические функции.</w:t>
      </w:r>
    </w:p>
    <w:p w:rsidR="009B23C5" w:rsidRPr="005758D1" w:rsidRDefault="009B23C5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Инкремент и Декремент.</w:t>
      </w:r>
    </w:p>
    <w:p w:rsidR="009B23C5" w:rsidRPr="005758D1" w:rsidRDefault="009B23C5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Операции сравнения.</w:t>
      </w:r>
    </w:p>
    <w:p w:rsidR="009B23C5" w:rsidRPr="005758D1" w:rsidRDefault="009B23C5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Рассмотрение примера: </w:t>
      </w:r>
      <w:r w:rsidR="00C75A25" w:rsidRPr="005758D1">
        <w:rPr>
          <w:rFonts w:asciiTheme="minorHAnsi" w:hAnsiTheme="minorHAnsi" w:cstheme="minorHAnsi"/>
          <w:sz w:val="20"/>
          <w:szCs w:val="20"/>
        </w:rPr>
        <w:t>Присвоение</w:t>
      </w:r>
      <w:r w:rsidRPr="005758D1">
        <w:rPr>
          <w:rFonts w:asciiTheme="minorHAnsi" w:hAnsiTheme="minorHAnsi" w:cstheme="minorHAnsi"/>
          <w:sz w:val="20"/>
          <w:szCs w:val="20"/>
        </w:rPr>
        <w:t xml:space="preserve"> с </w:t>
      </w:r>
      <w:r w:rsidR="00C75A25" w:rsidRPr="005758D1">
        <w:rPr>
          <w:rFonts w:asciiTheme="minorHAnsi" w:hAnsiTheme="minorHAnsi" w:cstheme="minorHAnsi"/>
          <w:sz w:val="20"/>
          <w:szCs w:val="20"/>
        </w:rPr>
        <w:t>действием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9B23C5" w:rsidRPr="005758D1" w:rsidRDefault="003454C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Локальные области видимости.</w:t>
      </w:r>
    </w:p>
    <w:p w:rsidR="003454C0" w:rsidRPr="005758D1" w:rsidRDefault="003454C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Ключевые слова в качестве идентификаторов.</w:t>
      </w:r>
    </w:p>
    <w:p w:rsidR="003454C0" w:rsidRPr="005758D1" w:rsidRDefault="003454C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Понятие переноса (</w:t>
      </w:r>
      <w:r w:rsidRPr="005758D1">
        <w:rPr>
          <w:rFonts w:ascii="Consolas" w:hAnsi="Consolas" w:cs="Consolas"/>
          <w:sz w:val="20"/>
          <w:szCs w:val="20"/>
          <w:lang w:val="en-US"/>
        </w:rPr>
        <w:t>carry</w:t>
      </w:r>
      <w:r w:rsidR="00D81DE6" w:rsidRPr="005758D1">
        <w:rPr>
          <w:rFonts w:ascii="Consolas" w:hAnsi="Consolas" w:cs="Consolas"/>
          <w:sz w:val="20"/>
          <w:szCs w:val="20"/>
        </w:rPr>
        <w:t xml:space="preserve"> </w:t>
      </w:r>
      <w:r w:rsidR="00D81DE6" w:rsidRPr="005758D1">
        <w:rPr>
          <w:rFonts w:asciiTheme="minorHAnsi" w:hAnsiTheme="minorHAnsi" w:cstheme="minorHAnsi"/>
          <w:sz w:val="20"/>
          <w:szCs w:val="20"/>
        </w:rPr>
        <w:t xml:space="preserve">/ </w:t>
      </w:r>
      <w:r w:rsidR="00D81DE6" w:rsidRPr="005758D1">
        <w:rPr>
          <w:rFonts w:ascii="Consolas" w:hAnsi="Consolas" w:cs="Consolas"/>
          <w:sz w:val="20"/>
          <w:szCs w:val="20"/>
          <w:lang w:val="en-US"/>
        </w:rPr>
        <w:t>auxiliarycarry</w:t>
      </w:r>
      <w:r w:rsidRPr="005758D1">
        <w:rPr>
          <w:rFonts w:asciiTheme="minorHAnsi" w:hAnsiTheme="minorHAnsi" w:cstheme="minorHAnsi"/>
          <w:sz w:val="20"/>
          <w:szCs w:val="20"/>
        </w:rPr>
        <w:t>) и переполнения (</w:t>
      </w:r>
      <w:r w:rsidRPr="005758D1">
        <w:rPr>
          <w:rFonts w:ascii="Consolas" w:hAnsi="Consolas" w:cs="Consolas"/>
          <w:sz w:val="20"/>
          <w:szCs w:val="20"/>
          <w:lang w:val="en-US"/>
        </w:rPr>
        <w:t>overflow</w:t>
      </w:r>
      <w:r w:rsidRPr="005758D1">
        <w:rPr>
          <w:rFonts w:asciiTheme="minorHAnsi" w:hAnsiTheme="minorHAnsi" w:cstheme="minorHAnsi"/>
          <w:sz w:val="20"/>
          <w:szCs w:val="20"/>
        </w:rPr>
        <w:t>).</w:t>
      </w:r>
    </w:p>
    <w:p w:rsidR="003454C0" w:rsidRPr="005758D1" w:rsidRDefault="003454C0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Рассмотрение примера: </w:t>
      </w:r>
      <w:r w:rsidR="00D81DE6" w:rsidRPr="005758D1">
        <w:rPr>
          <w:rFonts w:asciiTheme="minorHAnsi" w:hAnsiTheme="minorHAnsi" w:cstheme="minorHAnsi"/>
          <w:sz w:val="20"/>
          <w:szCs w:val="20"/>
        </w:rPr>
        <w:t>Проверка переполнения (</w:t>
      </w:r>
      <w:r w:rsidR="00D81DE6" w:rsidRPr="005758D1">
        <w:rPr>
          <w:rFonts w:ascii="Consolas" w:hAnsi="Consolas" w:cs="Consolas"/>
          <w:sz w:val="20"/>
          <w:szCs w:val="20"/>
          <w:lang w:val="en-US"/>
        </w:rPr>
        <w:t>checked</w:t>
      </w:r>
      <w:r w:rsidR="00D81DE6" w:rsidRPr="005758D1">
        <w:rPr>
          <w:rFonts w:asciiTheme="minorHAnsi" w:hAnsiTheme="minorHAnsi" w:cstheme="minorHAnsi"/>
          <w:sz w:val="20"/>
          <w:szCs w:val="20"/>
        </w:rPr>
        <w:t>).</w:t>
      </w:r>
    </w:p>
    <w:p w:rsidR="00D81DE6" w:rsidRPr="005758D1" w:rsidRDefault="00D81DE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Отсутствие проверки переполнения (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unchecked</w:t>
      </w:r>
      <w:r w:rsidRPr="005758D1">
        <w:rPr>
          <w:rFonts w:asciiTheme="minorHAnsi" w:hAnsiTheme="minorHAnsi" w:cstheme="minorHAnsi"/>
          <w:sz w:val="20"/>
          <w:szCs w:val="20"/>
        </w:rPr>
        <w:t>)</w:t>
      </w:r>
    </w:p>
    <w:p w:rsidR="00D81DE6" w:rsidRPr="005758D1" w:rsidRDefault="00D81DE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Комбинирование (</w:t>
      </w:r>
      <w:r w:rsidRPr="005758D1">
        <w:rPr>
          <w:rFonts w:ascii="Consolas" w:hAnsi="Consolas" w:cs="Consolas"/>
          <w:sz w:val="20"/>
          <w:szCs w:val="20"/>
          <w:lang w:val="en-US"/>
        </w:rPr>
        <w:t>checked</w:t>
      </w:r>
      <w:r w:rsidRPr="005758D1">
        <w:rPr>
          <w:rFonts w:asciiTheme="minorHAnsi" w:hAnsiTheme="minorHAnsi" w:cstheme="minorHAnsi"/>
          <w:sz w:val="20"/>
          <w:szCs w:val="20"/>
        </w:rPr>
        <w:t>/</w:t>
      </w:r>
      <w:r w:rsidRPr="005758D1">
        <w:rPr>
          <w:rFonts w:ascii="Consolas" w:hAnsi="Consolas" w:cs="Consolas"/>
          <w:sz w:val="20"/>
          <w:szCs w:val="20"/>
          <w:lang w:val="en-US"/>
        </w:rPr>
        <w:t>unchecked</w:t>
      </w:r>
      <w:r w:rsidRPr="005758D1">
        <w:rPr>
          <w:rFonts w:asciiTheme="minorHAnsi" w:hAnsiTheme="minorHAnsi" w:cstheme="minorHAnsi"/>
          <w:sz w:val="20"/>
          <w:szCs w:val="20"/>
        </w:rPr>
        <w:t>)</w:t>
      </w:r>
    </w:p>
    <w:p w:rsidR="00D81DE6" w:rsidRPr="005758D1" w:rsidRDefault="00D81DE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Конкатенация</w:t>
      </w:r>
    </w:p>
    <w:p w:rsidR="00D81DE6" w:rsidRPr="005758D1" w:rsidRDefault="00D81DE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Форматирование строк</w:t>
      </w:r>
    </w:p>
    <w:p w:rsidR="00B50A19" w:rsidRPr="005758D1" w:rsidRDefault="00B50A19" w:rsidP="00B50A19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Рассмотрение примера: Сравнение значений разных типов.</w:t>
      </w:r>
    </w:p>
    <w:p w:rsidR="00E7127C" w:rsidRPr="005758D1" w:rsidRDefault="00E7127C" w:rsidP="00E7127C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B50A19" w:rsidRPr="005758D1" w:rsidRDefault="00B50A19" w:rsidP="00E7127C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5758D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758D1">
        <w:rPr>
          <w:rFonts w:ascii="Segoe UI" w:hAnsi="Segoe UI" w:cs="Segoe UI"/>
        </w:rPr>
        <w:t>Резюме</w:t>
      </w:r>
    </w:p>
    <w:p w:rsidR="00290348" w:rsidRPr="005758D1" w:rsidRDefault="00290348" w:rsidP="00CD3801">
      <w:pPr>
        <w:pStyle w:val="a0"/>
        <w:rPr>
          <w:rFonts w:asciiTheme="minorHAnsi" w:hAnsiTheme="minorHAnsi" w:cstheme="minorHAnsi"/>
        </w:rPr>
      </w:pPr>
    </w:p>
    <w:p w:rsidR="00732719" w:rsidRPr="005758D1" w:rsidRDefault="009128BC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Переменная (</w:t>
      </w:r>
      <w:r w:rsidRPr="005758D1">
        <w:rPr>
          <w:rFonts w:ascii="Consolas" w:hAnsi="Consolas" w:cs="Consolas"/>
          <w:sz w:val="20"/>
          <w:szCs w:val="20"/>
          <w:lang w:val="en-US"/>
        </w:rPr>
        <w:t>Variable</w:t>
      </w:r>
      <w:r w:rsidRPr="005758D1">
        <w:rPr>
          <w:rFonts w:asciiTheme="minorHAnsi" w:hAnsiTheme="minorHAnsi" w:cstheme="minorHAnsi"/>
          <w:sz w:val="20"/>
          <w:szCs w:val="20"/>
        </w:rPr>
        <w:t xml:space="preserve">) – это область </w:t>
      </w:r>
      <w:r w:rsidR="00BC1B07" w:rsidRPr="005758D1">
        <w:rPr>
          <w:rFonts w:asciiTheme="minorHAnsi" w:hAnsiTheme="minorHAnsi" w:cstheme="minorHAnsi"/>
          <w:sz w:val="20"/>
          <w:szCs w:val="20"/>
        </w:rPr>
        <w:t>памяти, которая</w:t>
      </w:r>
      <w:r w:rsidRPr="005758D1">
        <w:rPr>
          <w:rFonts w:asciiTheme="minorHAnsi" w:hAnsiTheme="minorHAnsi" w:cstheme="minorHAnsi"/>
          <w:sz w:val="20"/>
          <w:szCs w:val="20"/>
        </w:rPr>
        <w:t xml:space="preserve"> хранит в себе некоторое значение, которое можно изменить.</w:t>
      </w:r>
    </w:p>
    <w:p w:rsidR="00E67C85" w:rsidRPr="005758D1" w:rsidRDefault="00E67C85" w:rsidP="00E67C8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Инициализация переменной – это первое присвоение ей значения. Все последующие присвоения новых значений этой переменной, не считаются инициализацией.</w:t>
      </w:r>
    </w:p>
    <w:p w:rsidR="003975DE" w:rsidRPr="005758D1" w:rsidRDefault="003975DE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Технически, имена переменных могут начинаться со знака «_» - нижнее подчеркивание и с любого алфавитного символа. (Имена не могут начинаться с цифр и других символов.) </w:t>
      </w:r>
    </w:p>
    <w:p w:rsidR="004003D5" w:rsidRPr="005758D1" w:rsidRDefault="00DF3011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Для именования л</w:t>
      </w:r>
      <w:r w:rsidR="00042703" w:rsidRPr="005758D1">
        <w:rPr>
          <w:rFonts w:asciiTheme="minorHAnsi" w:hAnsiTheme="minorHAnsi" w:cstheme="minorHAnsi"/>
          <w:sz w:val="20"/>
          <w:szCs w:val="20"/>
        </w:rPr>
        <w:t>окальны</w:t>
      </w:r>
      <w:r w:rsidRPr="005758D1">
        <w:rPr>
          <w:rFonts w:asciiTheme="minorHAnsi" w:hAnsiTheme="minorHAnsi" w:cstheme="minorHAnsi"/>
          <w:sz w:val="20"/>
          <w:szCs w:val="20"/>
        </w:rPr>
        <w:t>х</w:t>
      </w:r>
      <w:r w:rsidR="00042703" w:rsidRPr="005758D1">
        <w:rPr>
          <w:rFonts w:asciiTheme="minorHAnsi" w:hAnsiTheme="minorHAnsi" w:cstheme="minorHAnsi"/>
          <w:sz w:val="20"/>
          <w:szCs w:val="20"/>
        </w:rPr>
        <w:t xml:space="preserve"> переменны</w:t>
      </w:r>
      <w:r w:rsidRPr="005758D1">
        <w:rPr>
          <w:rFonts w:asciiTheme="minorHAnsi" w:hAnsiTheme="minorHAnsi" w:cstheme="minorHAnsi"/>
          <w:sz w:val="20"/>
          <w:szCs w:val="20"/>
        </w:rPr>
        <w:t>х</w:t>
      </w:r>
      <w:r w:rsidR="00042703" w:rsidRPr="005758D1">
        <w:rPr>
          <w:rFonts w:asciiTheme="minorHAnsi" w:hAnsiTheme="minorHAnsi" w:cstheme="minorHAnsi"/>
          <w:sz w:val="20"/>
          <w:szCs w:val="20"/>
        </w:rPr>
        <w:t xml:space="preserve"> в </w:t>
      </w:r>
      <w:r w:rsidR="004D18A3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5758D1">
        <w:rPr>
          <w:rFonts w:asciiTheme="minorHAnsi" w:hAnsiTheme="minorHAnsi" w:cstheme="minorHAnsi"/>
          <w:sz w:val="20"/>
          <w:szCs w:val="20"/>
        </w:rPr>
        <w:t xml:space="preserve">, рекомендуется использовать соглашение 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camel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Casing</w:t>
      </w:r>
      <w:r w:rsidR="004003D5" w:rsidRPr="005758D1">
        <w:rPr>
          <w:rFonts w:asciiTheme="minorHAnsi" w:hAnsiTheme="minorHAnsi" w:cstheme="minorHAnsi"/>
          <w:sz w:val="20"/>
          <w:szCs w:val="20"/>
        </w:rPr>
        <w:t xml:space="preserve">. Чтобы выделить слова в идентификаторе, первые буквы каждого слова (кроме первого) сделайте заглавными. Например: </w:t>
      </w:r>
      <w:r w:rsidR="004003D5" w:rsidRPr="005758D1">
        <w:rPr>
          <w:rFonts w:ascii="Consolas" w:hAnsi="Consolas" w:cs="Consolas"/>
          <w:noProof/>
          <w:sz w:val="20"/>
          <w:szCs w:val="20"/>
          <w:lang w:val="en-US"/>
        </w:rPr>
        <w:t>myAge</w:t>
      </w:r>
      <w:r w:rsidR="004003D5" w:rsidRPr="005758D1">
        <w:rPr>
          <w:rFonts w:asciiTheme="minorHAnsi" w:hAnsiTheme="minorHAnsi" w:cstheme="minorHAnsi"/>
          <w:noProof/>
          <w:sz w:val="20"/>
          <w:szCs w:val="20"/>
          <w:lang w:val="en-US"/>
        </w:rPr>
        <w:t xml:space="preserve">, </w:t>
      </w:r>
      <w:r w:rsidR="004003D5" w:rsidRPr="005758D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="004003D5" w:rsidRPr="005758D1">
        <w:rPr>
          <w:rFonts w:asciiTheme="minorHAnsi" w:hAnsiTheme="minorHAnsi" w:cstheme="minorHAnsi"/>
          <w:noProof/>
          <w:sz w:val="20"/>
          <w:szCs w:val="20"/>
          <w:lang w:val="en-US"/>
        </w:rPr>
        <w:t>.</w:t>
      </w:r>
    </w:p>
    <w:p w:rsidR="00146716" w:rsidRPr="005758D1" w:rsidRDefault="00146716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lastRenderedPageBreak/>
        <w:t xml:space="preserve">Язык </w:t>
      </w:r>
      <w:r w:rsidR="004D18A3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5758D1">
        <w:rPr>
          <w:rFonts w:asciiTheme="minorHAnsi" w:hAnsiTheme="minorHAnsi" w:cstheme="minorHAnsi"/>
          <w:sz w:val="20"/>
          <w:szCs w:val="20"/>
        </w:rPr>
        <w:t xml:space="preserve"> чувствительный к регистру (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casesensitivity</w:t>
      </w:r>
      <w:r w:rsidRPr="005758D1">
        <w:rPr>
          <w:rFonts w:asciiTheme="minorHAnsi" w:hAnsiTheme="minorHAnsi" w:cstheme="minorHAnsi"/>
          <w:sz w:val="20"/>
          <w:szCs w:val="20"/>
        </w:rPr>
        <w:t xml:space="preserve">) Например: </w:t>
      </w:r>
      <w:r w:rsidRPr="005758D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Pr="005758D1">
        <w:rPr>
          <w:rFonts w:asciiTheme="minorHAnsi" w:hAnsiTheme="minorHAnsi" w:cstheme="minorHAnsi"/>
          <w:noProof/>
          <w:sz w:val="20"/>
          <w:szCs w:val="20"/>
        </w:rPr>
        <w:t xml:space="preserve"> и </w:t>
      </w:r>
      <w:r w:rsidRPr="005758D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Pr="005758D1">
        <w:rPr>
          <w:rFonts w:asciiTheme="minorHAnsi" w:hAnsiTheme="minorHAnsi" w:cstheme="minorHAnsi"/>
          <w:noProof/>
          <w:sz w:val="20"/>
          <w:szCs w:val="20"/>
        </w:rPr>
        <w:t xml:space="preserve"> – </w:t>
      </w:r>
      <w:r w:rsidRPr="005758D1">
        <w:rPr>
          <w:rFonts w:asciiTheme="minorHAnsi" w:hAnsiTheme="minorHAnsi" w:cstheme="minorHAnsi"/>
          <w:sz w:val="20"/>
          <w:szCs w:val="20"/>
        </w:rPr>
        <w:t>это разные имена.</w:t>
      </w:r>
    </w:p>
    <w:p w:rsidR="004003D5" w:rsidRPr="005758D1" w:rsidRDefault="004003D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Не используйте символы подчеркивания, дефисы и любые другие </w:t>
      </w:r>
      <w:r w:rsidRPr="005758D1">
        <w:rPr>
          <w:rFonts w:asciiTheme="minorHAnsi" w:hAnsiTheme="minorHAnsi" w:cstheme="minorHAnsi"/>
          <w:noProof/>
          <w:sz w:val="20"/>
          <w:szCs w:val="20"/>
        </w:rPr>
        <w:t>неалфавитно</w:t>
      </w:r>
      <w:r w:rsidR="003975DE" w:rsidRPr="005758D1">
        <w:rPr>
          <w:rFonts w:asciiTheme="minorHAnsi" w:hAnsiTheme="minorHAnsi" w:cstheme="minorHAnsi"/>
          <w:sz w:val="20"/>
          <w:szCs w:val="20"/>
        </w:rPr>
        <w:t>-цифровые символы</w:t>
      </w:r>
      <w:r w:rsidRPr="005758D1">
        <w:rPr>
          <w:rFonts w:asciiTheme="minorHAnsi" w:hAnsiTheme="minorHAnsi" w:cstheme="minorHAnsi"/>
          <w:sz w:val="20"/>
          <w:szCs w:val="20"/>
        </w:rPr>
        <w:t xml:space="preserve"> для разделения слов в идентификаторе. </w:t>
      </w:r>
    </w:p>
    <w:p w:rsidR="003975DE" w:rsidRPr="005758D1" w:rsidRDefault="003975DE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noProof/>
          <w:sz w:val="20"/>
          <w:szCs w:val="20"/>
          <w:lang w:val="en-US"/>
        </w:rPr>
      </w:pPr>
      <w:r w:rsidRPr="005758D1">
        <w:rPr>
          <w:rFonts w:asciiTheme="minorHAnsi" w:hAnsiTheme="minorHAnsi" w:cstheme="minorHAnsi"/>
          <w:sz w:val="20"/>
          <w:szCs w:val="20"/>
        </w:rPr>
        <w:t>Не используйте венгерскую нотацию.</w:t>
      </w:r>
      <w:r w:rsidR="00146716" w:rsidRPr="005758D1">
        <w:rPr>
          <w:rFonts w:asciiTheme="minorHAnsi" w:hAnsiTheme="minorHAnsi" w:cstheme="minorHAnsi"/>
          <w:sz w:val="20"/>
          <w:szCs w:val="20"/>
        </w:rPr>
        <w:t xml:space="preserve"> Суть венгерской нотации сводится к тому, что имена идентификаторов предваряются заранее оговорёнными префиксами, состоящими из одного или нескольких символов.</w:t>
      </w:r>
      <w:r w:rsidRPr="005758D1">
        <w:rPr>
          <w:rFonts w:asciiTheme="minorHAnsi" w:hAnsiTheme="minorHAnsi" w:cstheme="minorHAnsi"/>
          <w:sz w:val="20"/>
          <w:szCs w:val="20"/>
        </w:rPr>
        <w:t xml:space="preserve"> Например: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5758D1">
        <w:rPr>
          <w:rFonts w:ascii="Consolas" w:hAnsi="Consolas" w:cs="Consolas"/>
          <w:noProof/>
          <w:sz w:val="20"/>
          <w:szCs w:val="20"/>
          <w:lang w:val="en-US"/>
        </w:rPr>
        <w:t xml:space="preserve"> sClientName;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758D1">
        <w:rPr>
          <w:rFonts w:ascii="Consolas" w:hAnsi="Consolas" w:cs="Consolas"/>
          <w:noProof/>
          <w:sz w:val="20"/>
          <w:szCs w:val="20"/>
          <w:lang w:val="en-US"/>
        </w:rPr>
        <w:t xml:space="preserve"> iSize;</w:t>
      </w:r>
      <w:r w:rsidRPr="005758D1">
        <w:rPr>
          <w:rFonts w:asciiTheme="minorHAnsi" w:hAnsiTheme="minorHAnsi" w:cstheme="minorHAnsi"/>
          <w:noProof/>
          <w:sz w:val="20"/>
          <w:szCs w:val="20"/>
          <w:lang w:val="en-US"/>
        </w:rPr>
        <w:t xml:space="preserve"> </w:t>
      </w:r>
    </w:p>
    <w:p w:rsidR="004003D5" w:rsidRPr="005758D1" w:rsidRDefault="004003D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Имена переменных должны быть понятны и передавать смысл каждого элемента.</w:t>
      </w:r>
    </w:p>
    <w:p w:rsidR="003975DE" w:rsidRPr="005758D1" w:rsidRDefault="00E87590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В редких случаях, если у идентификатора нет точного семантического значения, используйте общие названия. Например: </w:t>
      </w:r>
      <w:r w:rsidRPr="005758D1">
        <w:rPr>
          <w:rFonts w:ascii="Consolas" w:hAnsi="Consolas" w:cs="Consolas"/>
          <w:sz w:val="20"/>
          <w:szCs w:val="20"/>
          <w:lang w:val="en-US"/>
        </w:rPr>
        <w:t>value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Pr="005758D1">
        <w:rPr>
          <w:rFonts w:ascii="Consolas" w:hAnsi="Consolas" w:cs="Consolas"/>
          <w:sz w:val="20"/>
          <w:szCs w:val="20"/>
          <w:lang w:val="en-US"/>
        </w:rPr>
        <w:t>item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E87590" w:rsidRPr="005758D1" w:rsidRDefault="00C75A2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При создании переменной, используйте название-псевдоним, когда это возможно, а не полное имя типа. </w:t>
      </w:r>
    </w:p>
    <w:p w:rsidR="009F01E3" w:rsidRPr="005758D1" w:rsidRDefault="009F01E3" w:rsidP="009F01E3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Константа (</w:t>
      </w:r>
      <w:r w:rsidRPr="005758D1">
        <w:rPr>
          <w:rFonts w:asciiTheme="minorHAnsi" w:hAnsiTheme="minorHAnsi" w:cstheme="minorHAnsi"/>
          <w:lang w:val="en-US"/>
        </w:rPr>
        <w:t>Constant</w:t>
      </w:r>
      <w:r w:rsidRPr="005758D1">
        <w:rPr>
          <w:rFonts w:asciiTheme="minorHAnsi" w:hAnsiTheme="minorHAnsi" w:cstheme="minorHAnsi"/>
        </w:rPr>
        <w:t>) –  это область памяти, которая хранит в себе некоторое значение, которое нельзя изменить.</w:t>
      </w:r>
    </w:p>
    <w:p w:rsidR="00CB6635" w:rsidRPr="005758D1" w:rsidRDefault="00CB6635" w:rsidP="009F01E3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Правила использования констант:</w:t>
      </w:r>
    </w:p>
    <w:p w:rsidR="00CB6635" w:rsidRPr="005758D1" w:rsidRDefault="00CB6635" w:rsidP="00CB6635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1) Константам необходимо присваивать значение непосредственно в месте создания;</w:t>
      </w:r>
    </w:p>
    <w:p w:rsidR="00CB6635" w:rsidRPr="005758D1" w:rsidRDefault="00CB6635" w:rsidP="00CB6635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2) Попытка присвоения константе нового значения приводит к ошибке уровня компиляции;</w:t>
      </w:r>
    </w:p>
    <w:p w:rsidR="00D8794C" w:rsidRPr="005758D1" w:rsidRDefault="009F01E3" w:rsidP="00D8794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Преобразование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типа (Casting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или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Type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conversion) – это преобразование значения переменной одного типа в значение другого типа. (Преобразование не</w:t>
      </w:r>
      <w:r w:rsidR="002A450B" w:rsidRPr="002A450B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следует путать с приведением типов – Cast) Выделяют явное (explicit) и неявное (implicit) преобразование типов.</w:t>
      </w:r>
    </w:p>
    <w:p w:rsidR="00D8794C" w:rsidRPr="005758D1" w:rsidRDefault="00D8794C" w:rsidP="00D8794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Неявное преобразование типа (безопасное) - преобразование меньшего типа в больший или целого типа в вещественный. Является безопасным, так как не происходит потеря точности.</w:t>
      </w:r>
    </w:p>
    <w:p w:rsidR="00CB6635" w:rsidRPr="005758D1" w:rsidRDefault="00D8794C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Явное преобразование типа (опасное) – преобразование большего типа в меньший или вещественного типа в целый. Является опасным, так как происходит потеря точности результата без округления.</w:t>
      </w:r>
    </w:p>
    <w:p w:rsidR="00DF11C2" w:rsidRPr="005758D1" w:rsidRDefault="00DF11C2" w:rsidP="00DF11C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Возможно неявное преобразование значения константы большего типа в меньший, при инициализации переменной значением константы, если значение константы не превышает максимально допустимого значения переменной.</w:t>
      </w:r>
    </w:p>
    <w:p w:rsidR="00DF11C2" w:rsidRPr="005758D1" w:rsidRDefault="00DF11C2" w:rsidP="00DF11C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Возможно явное преобразование значения константы</w:t>
      </w:r>
      <w:r w:rsidR="002A450B">
        <w:rPr>
          <w:rFonts w:asciiTheme="minorHAnsi" w:hAnsiTheme="minorHAnsi" w:cstheme="minorHAnsi"/>
          <w:sz w:val="20"/>
          <w:szCs w:val="20"/>
        </w:rPr>
        <w:t xml:space="preserve"> вещественного типа в целый тип </w:t>
      </w:r>
      <w:r w:rsidRPr="005758D1">
        <w:rPr>
          <w:rFonts w:asciiTheme="minorHAnsi" w:hAnsiTheme="minorHAnsi" w:cstheme="minorHAnsi"/>
          <w:sz w:val="20"/>
          <w:szCs w:val="20"/>
        </w:rPr>
        <w:t>при инициализации переменной значением константы, если значение константы не превышает максимально допустимого значения переменной.</w:t>
      </w:r>
    </w:p>
    <w:p w:rsidR="00DF11C2" w:rsidRPr="005758D1" w:rsidRDefault="00DF11C2" w:rsidP="00DF11C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Если значение константы превышает максимально допустимый диапазон значения переменной, такое преобразование </w:t>
      </w:r>
      <w:r w:rsidR="002A450B">
        <w:rPr>
          <w:rFonts w:asciiTheme="minorHAnsi" w:hAnsiTheme="minorHAnsi" w:cstheme="minorHAnsi"/>
          <w:sz w:val="20"/>
          <w:szCs w:val="20"/>
        </w:rPr>
        <w:t>возможно с потерей результата (все старшие биты будут отброшены)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B63287" w:rsidRPr="005758D1" w:rsidRDefault="00750938" w:rsidP="00B6328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Оператор присвоения (</w:t>
      </w:r>
      <w:r w:rsidRPr="00A60B4C">
        <w:rPr>
          <w:rFonts w:ascii="Consolas" w:hAnsi="Consolas" w:cs="Consolas"/>
          <w:sz w:val="20"/>
          <w:szCs w:val="20"/>
        </w:rPr>
        <w:t>=</w:t>
      </w:r>
      <w:r w:rsidRPr="005758D1">
        <w:rPr>
          <w:rFonts w:asciiTheme="minorHAnsi" w:hAnsiTheme="minorHAnsi" w:cstheme="minorHAnsi"/>
          <w:sz w:val="20"/>
          <w:szCs w:val="20"/>
        </w:rPr>
        <w:t>) сохраняет значение своего правого операнда в месте хранения (переменной) обозначенной в левом операнде. Операнды должны быть одного типа (или правый операнд должен допускать явное преобразование в тип левого операнда).</w:t>
      </w:r>
    </w:p>
    <w:p w:rsidR="00B63287" w:rsidRPr="005758D1" w:rsidRDefault="00B63287" w:rsidP="00B6328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Если </w:t>
      </w:r>
      <w:r w:rsidRPr="005758D1">
        <w:rPr>
          <w:rFonts w:asciiTheme="minorHAnsi" w:hAnsiTheme="minorHAnsi" w:cstheme="minorHAnsi"/>
          <w:b/>
          <w:sz w:val="20"/>
          <w:szCs w:val="20"/>
        </w:rPr>
        <w:t>после знака присвоения</w:t>
      </w:r>
      <w:r w:rsidRPr="005758D1">
        <w:rPr>
          <w:rFonts w:asciiTheme="minorHAnsi" w:hAnsiTheme="minorHAnsi" w:cstheme="minorHAnsi"/>
          <w:sz w:val="20"/>
          <w:szCs w:val="20"/>
        </w:rPr>
        <w:t xml:space="preserve"> идет выражение с вычислением </w:t>
      </w:r>
      <w:r w:rsidR="009E3EC0" w:rsidRPr="005758D1">
        <w:rPr>
          <w:rFonts w:asciiTheme="minorHAnsi" w:hAnsiTheme="minorHAnsi" w:cstheme="minorHAnsi"/>
          <w:sz w:val="20"/>
          <w:szCs w:val="20"/>
        </w:rPr>
        <w:t xml:space="preserve">или передачей </w:t>
      </w:r>
      <w:r w:rsidRPr="005758D1">
        <w:rPr>
          <w:rFonts w:asciiTheme="minorHAnsi" w:hAnsiTheme="minorHAnsi" w:cstheme="minorHAnsi"/>
          <w:sz w:val="20"/>
          <w:szCs w:val="20"/>
        </w:rPr>
        <w:t>каких-либо значений, то данная операция</w:t>
      </w:r>
      <w:r w:rsidR="002A450B">
        <w:rPr>
          <w:rFonts w:asciiTheme="minorHAnsi" w:hAnsiTheme="minorHAnsi" w:cstheme="minorHAnsi"/>
          <w:sz w:val="20"/>
          <w:szCs w:val="20"/>
        </w:rPr>
        <w:t xml:space="preserve"> </w:t>
      </w:r>
      <w:r w:rsidR="009E3EC0" w:rsidRPr="005758D1">
        <w:rPr>
          <w:rFonts w:asciiTheme="minorHAnsi" w:hAnsiTheme="minorHAnsi" w:cstheme="minorHAnsi"/>
          <w:b/>
          <w:sz w:val="20"/>
          <w:szCs w:val="20"/>
        </w:rPr>
        <w:t>выполняется справа-налево</w:t>
      </w:r>
      <w:r w:rsidR="009E3EC0" w:rsidRPr="005758D1">
        <w:rPr>
          <w:rFonts w:asciiTheme="minorHAnsi" w:hAnsiTheme="minorHAnsi" w:cstheme="minorHAnsi"/>
          <w:sz w:val="20"/>
          <w:szCs w:val="20"/>
        </w:rPr>
        <w:t>. Для повышения приоритета операции можно использовать круглые скобки ( ).</w:t>
      </w:r>
    </w:p>
    <w:p w:rsidR="009E3EC0" w:rsidRPr="005758D1" w:rsidRDefault="009E3EC0" w:rsidP="009E3EC0">
      <w:pPr>
        <w:pStyle w:val="a0"/>
        <w:numPr>
          <w:ilvl w:val="0"/>
          <w:numId w:val="4"/>
        </w:numPr>
        <w:rPr>
          <w:rFonts w:asciiTheme="minorHAnsi" w:hAnsiTheme="minorHAnsi" w:cstheme="minorHAnsi"/>
          <w:b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Только четыре операции гарантируют порядок вычислений слева направо</w:t>
      </w:r>
      <w:r w:rsidRPr="005758D1">
        <w:rPr>
          <w:rFonts w:asciiTheme="minorHAnsi" w:hAnsiTheme="minorHAnsi" w:cstheme="minorHAnsi"/>
          <w:b/>
          <w:noProof/>
          <w:sz w:val="20"/>
          <w:szCs w:val="20"/>
        </w:rPr>
        <w:t>: ,, ?:, &amp;&amp; и ||</w:t>
      </w:r>
    </w:p>
    <w:p w:rsidR="00964434" w:rsidRPr="005758D1" w:rsidRDefault="00964434" w:rsidP="0096443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Язык </w:t>
      </w:r>
      <w:r w:rsidR="004D18A3">
        <w:rPr>
          <w:rFonts w:asciiTheme="minorHAnsi" w:hAnsiTheme="minorHAnsi" w:cstheme="minorHAnsi"/>
          <w:sz w:val="20"/>
          <w:szCs w:val="20"/>
        </w:rPr>
        <w:t>JAVA</w:t>
      </w:r>
      <w:r w:rsidRPr="005758D1">
        <w:rPr>
          <w:rFonts w:asciiTheme="minorHAnsi" w:hAnsiTheme="minorHAnsi" w:cstheme="minorHAnsi"/>
          <w:sz w:val="20"/>
          <w:szCs w:val="20"/>
        </w:rPr>
        <w:t xml:space="preserve"> предоставляет большой набор операторов, которые представляют собой символы, определяющие операции, которые необходимо выполнить с выражением. К операторам, которые выполняют арифметические операции можно отнести операторы: </w:t>
      </w:r>
    </w:p>
    <w:p w:rsidR="00964434" w:rsidRPr="005758D1" w:rsidRDefault="00964434" w:rsidP="003C7954">
      <w:pPr>
        <w:pStyle w:val="a0"/>
        <w:ind w:left="720" w:firstLine="414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+(сложения),</w:t>
      </w:r>
    </w:p>
    <w:p w:rsidR="00964434" w:rsidRPr="005758D1" w:rsidRDefault="00964434" w:rsidP="003C7954">
      <w:pPr>
        <w:pStyle w:val="a0"/>
        <w:ind w:left="720" w:firstLine="414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− (вычитания),</w:t>
      </w:r>
    </w:p>
    <w:p w:rsidR="00964434" w:rsidRPr="005758D1" w:rsidRDefault="00964434" w:rsidP="003C7954">
      <w:pPr>
        <w:pStyle w:val="a0"/>
        <w:ind w:left="720" w:firstLine="414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*(умножения),</w:t>
      </w:r>
    </w:p>
    <w:p w:rsidR="00964434" w:rsidRPr="005758D1" w:rsidRDefault="00964434" w:rsidP="003C7954">
      <w:pPr>
        <w:pStyle w:val="a0"/>
        <w:ind w:left="720" w:firstLine="414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/ (деления),</w:t>
      </w:r>
    </w:p>
    <w:p w:rsidR="00964434" w:rsidRPr="005758D1" w:rsidRDefault="00964434" w:rsidP="003C7954">
      <w:pPr>
        <w:pStyle w:val="a0"/>
        <w:ind w:left="720" w:firstLine="414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% ( получения остатка от деления)</w:t>
      </w:r>
    </w:p>
    <w:p w:rsidR="00BB4CAE" w:rsidRPr="005758D1" w:rsidRDefault="001C2525" w:rsidP="001C252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Язык </w:t>
      </w:r>
      <w:r w:rsidR="004D18A3">
        <w:rPr>
          <w:rFonts w:asciiTheme="minorHAnsi" w:hAnsiTheme="minorHAnsi" w:cstheme="minorHAnsi"/>
          <w:sz w:val="20"/>
          <w:szCs w:val="20"/>
        </w:rPr>
        <w:t>JAVA</w:t>
      </w:r>
      <w:r w:rsidRPr="005758D1">
        <w:rPr>
          <w:rFonts w:asciiTheme="minorHAnsi" w:hAnsiTheme="minorHAnsi" w:cstheme="minorHAnsi"/>
          <w:sz w:val="20"/>
          <w:szCs w:val="20"/>
        </w:rPr>
        <w:t xml:space="preserve"> предоставляет большой набор математических функций </w:t>
      </w:r>
      <w:r w:rsidR="00770F02" w:rsidRPr="005758D1">
        <w:rPr>
          <w:rFonts w:asciiTheme="minorHAnsi" w:hAnsiTheme="minorHAnsi" w:cstheme="minorHAnsi"/>
          <w:sz w:val="20"/>
          <w:szCs w:val="20"/>
        </w:rPr>
        <w:t>для выполнения различных вычислений</w:t>
      </w:r>
      <w:r w:rsidRPr="005758D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D15A5" w:rsidRPr="005758D1" w:rsidRDefault="00BD15A5" w:rsidP="00BD15A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758D1">
        <w:rPr>
          <w:rFonts w:ascii="Consolas" w:hAnsi="Consolas" w:cs="Consolas"/>
          <w:lang w:val="en-US"/>
        </w:rPr>
        <w:t>Math</w:t>
      </w:r>
      <w:r w:rsidRPr="005758D1">
        <w:rPr>
          <w:rFonts w:ascii="Consolas" w:hAnsi="Consolas" w:cs="Consolas"/>
        </w:rPr>
        <w:t>.</w:t>
      </w:r>
      <w:r w:rsidRPr="005758D1">
        <w:rPr>
          <w:rFonts w:ascii="Consolas" w:hAnsi="Consolas" w:cs="Consolas"/>
          <w:lang w:val="en-US"/>
        </w:rPr>
        <w:t>Sqrt</w:t>
      </w:r>
      <w:r w:rsidRPr="005758D1">
        <w:rPr>
          <w:rFonts w:ascii="Consolas" w:hAnsi="Consolas" w:cs="Consolas"/>
        </w:rPr>
        <w:t xml:space="preserve">() </w:t>
      </w:r>
      <w:r w:rsidRPr="005758D1">
        <w:rPr>
          <w:rFonts w:asciiTheme="minorHAnsi" w:hAnsiTheme="minorHAnsi" w:cstheme="minorHAnsi"/>
        </w:rPr>
        <w:t>- математическая функция которая извлекает квадратный корень. В аргументных скобках указываем значение числа, из которого хотим извлечь квадратный корень.</w:t>
      </w:r>
    </w:p>
    <w:p w:rsidR="00BD15A5" w:rsidRPr="005758D1" w:rsidRDefault="00BD15A5" w:rsidP="00BD15A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758D1">
        <w:rPr>
          <w:rFonts w:ascii="Consolas" w:hAnsi="Consolas" w:cs="Consolas"/>
          <w:lang w:val="en-US"/>
        </w:rPr>
        <w:t>Math</w:t>
      </w:r>
      <w:r w:rsidRPr="005758D1">
        <w:rPr>
          <w:rFonts w:ascii="Consolas" w:hAnsi="Consolas" w:cs="Consolas"/>
        </w:rPr>
        <w:t>.</w:t>
      </w:r>
      <w:r w:rsidRPr="005758D1">
        <w:rPr>
          <w:rFonts w:ascii="Consolas" w:hAnsi="Consolas" w:cs="Consolas"/>
          <w:lang w:val="en-US"/>
        </w:rPr>
        <w:t>Pow</w:t>
      </w:r>
      <w:r w:rsidRPr="005758D1">
        <w:rPr>
          <w:rFonts w:ascii="Consolas" w:hAnsi="Consolas" w:cs="Consolas"/>
        </w:rPr>
        <w:t>()</w:t>
      </w:r>
      <w:r w:rsidRPr="005758D1">
        <w:rPr>
          <w:rFonts w:asciiTheme="minorHAnsi" w:hAnsiTheme="minorHAnsi" w:cstheme="minorHAnsi"/>
        </w:rPr>
        <w:t xml:space="preserve"> - возведения числа в степень. В аргументных скобках через запятую указываем два аргумента (первый - число, которое хотим возвести в степень, второй – степень, в которую мы </w:t>
      </w:r>
      <w:r w:rsidRPr="005758D1">
        <w:rPr>
          <w:rFonts w:asciiTheme="minorHAnsi" w:hAnsiTheme="minorHAnsi" w:cstheme="minorHAnsi"/>
        </w:rPr>
        <w:lastRenderedPageBreak/>
        <w:t>хотим возвести число).</w:t>
      </w:r>
    </w:p>
    <w:p w:rsidR="00EF11E4" w:rsidRPr="005758D1" w:rsidRDefault="00EF11E4" w:rsidP="00EF11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Операции у</w:t>
      </w:r>
      <w:r w:rsidR="00A24CC9" w:rsidRPr="005758D1">
        <w:rPr>
          <w:rFonts w:asciiTheme="minorHAnsi" w:hAnsiTheme="minorHAnsi" w:cstheme="minorHAnsi"/>
          <w:b/>
          <w:sz w:val="20"/>
          <w:szCs w:val="20"/>
        </w:rPr>
        <w:t xml:space="preserve">множения, </w:t>
      </w:r>
      <w:r w:rsidRPr="005758D1">
        <w:rPr>
          <w:rFonts w:asciiTheme="minorHAnsi" w:hAnsiTheme="minorHAnsi" w:cstheme="minorHAnsi"/>
          <w:b/>
          <w:sz w:val="20"/>
          <w:szCs w:val="20"/>
        </w:rPr>
        <w:t>деления</w:t>
      </w:r>
      <w:r w:rsidR="00A24CC9" w:rsidRPr="005758D1">
        <w:rPr>
          <w:rFonts w:asciiTheme="minorHAnsi" w:hAnsiTheme="minorHAnsi" w:cstheme="minorHAnsi"/>
          <w:b/>
          <w:sz w:val="20"/>
          <w:szCs w:val="20"/>
        </w:rPr>
        <w:t>, получения остатка от деления</w:t>
      </w:r>
      <w:r w:rsidRPr="005758D1">
        <w:rPr>
          <w:rFonts w:asciiTheme="minorHAnsi" w:hAnsiTheme="minorHAnsi" w:cstheme="minorHAnsi"/>
          <w:b/>
          <w:sz w:val="20"/>
          <w:szCs w:val="20"/>
        </w:rPr>
        <w:t xml:space="preserve"> имеют больший приоритет, чем сложения и вычитания</w:t>
      </w:r>
      <w:r w:rsidRPr="005758D1">
        <w:rPr>
          <w:rFonts w:asciiTheme="minorHAnsi" w:hAnsiTheme="minorHAnsi" w:cstheme="minorHAnsi"/>
          <w:sz w:val="20"/>
          <w:szCs w:val="20"/>
        </w:rPr>
        <w:t>, поэтому выполнятся в первую очередь.</w:t>
      </w:r>
    </w:p>
    <w:p w:rsidR="00B50A19" w:rsidRPr="005758D1" w:rsidRDefault="00880B16" w:rsidP="00880B1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При получении результата остатка от деления - знак результата не сокращается и соответствует значению первого операнда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 xml:space="preserve">(делимого). </w:t>
      </w:r>
    </w:p>
    <w:p w:rsidR="00A24CC9" w:rsidRPr="005758D1" w:rsidRDefault="00A24CC9" w:rsidP="00880B1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Если в правой части выражения выполнялись операции деления между целыми числами, то </w:t>
      </w:r>
      <w:r w:rsidR="003C7954" w:rsidRPr="005758D1">
        <w:rPr>
          <w:rFonts w:asciiTheme="minorHAnsi" w:hAnsiTheme="minorHAnsi" w:cstheme="minorHAnsi"/>
          <w:sz w:val="20"/>
          <w:szCs w:val="20"/>
        </w:rPr>
        <w:t>результат будет приведен компилятором к целому типу, даже если результат записать в переменную вещественного типа или привести все выражение к вещественному типу.</w:t>
      </w:r>
    </w:p>
    <w:p w:rsidR="00AC172D" w:rsidRPr="005758D1" w:rsidRDefault="00AC172D" w:rsidP="003456C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Оператор </w:t>
      </w:r>
      <w:r w:rsidRPr="005758D1">
        <w:rPr>
          <w:rFonts w:asciiTheme="minorHAnsi" w:hAnsiTheme="minorHAnsi" w:cstheme="minorHAnsi"/>
          <w:b/>
          <w:sz w:val="20"/>
          <w:szCs w:val="20"/>
        </w:rPr>
        <w:t>инкремента</w:t>
      </w:r>
      <w:r w:rsidRPr="005758D1">
        <w:rPr>
          <w:rFonts w:asciiTheme="minorHAnsi" w:hAnsiTheme="minorHAnsi" w:cstheme="minorHAnsi"/>
          <w:sz w:val="20"/>
          <w:szCs w:val="20"/>
        </w:rPr>
        <w:t xml:space="preserve"> (++) увеличивает свой операнд на 1. Оператор инкремента может находиться как перед операндом, так и после него</w:t>
      </w:r>
      <w:r w:rsidR="003456C3" w:rsidRPr="005758D1">
        <w:rPr>
          <w:rFonts w:asciiTheme="minorHAnsi" w:hAnsiTheme="minorHAnsi" w:cstheme="minorHAnsi"/>
          <w:sz w:val="20"/>
          <w:szCs w:val="20"/>
        </w:rPr>
        <w:t>:</w:t>
      </w:r>
      <w:r w:rsidR="00D00749">
        <w:rPr>
          <w:rFonts w:asciiTheme="minorHAnsi" w:hAnsiTheme="minorHAnsi" w:cstheme="minorHAnsi"/>
          <w:sz w:val="20"/>
          <w:szCs w:val="20"/>
        </w:rPr>
        <w:t xml:space="preserve"> </w:t>
      </w:r>
      <w:r w:rsidR="003456C3" w:rsidRPr="005758D1">
        <w:rPr>
          <w:rFonts w:asciiTheme="minorHAnsi" w:hAnsiTheme="minorHAnsi" w:cstheme="minorHAnsi"/>
          <w:sz w:val="20"/>
          <w:szCs w:val="20"/>
        </w:rPr>
        <w:t>++</w:t>
      </w:r>
      <w:r w:rsidR="003456C3" w:rsidRPr="005758D1">
        <w:rPr>
          <w:rFonts w:asciiTheme="minorHAnsi" w:hAnsiTheme="minorHAnsi" w:cstheme="minorHAnsi"/>
          <w:sz w:val="20"/>
          <w:szCs w:val="20"/>
          <w:lang w:val="en-US"/>
        </w:rPr>
        <w:t>variable</w:t>
      </w:r>
      <w:r w:rsidR="003456C3" w:rsidRPr="005758D1">
        <w:rPr>
          <w:rFonts w:asciiTheme="minorHAnsi" w:hAnsiTheme="minorHAnsi" w:cstheme="minorHAnsi"/>
          <w:sz w:val="20"/>
          <w:szCs w:val="20"/>
        </w:rPr>
        <w:t xml:space="preserve"> или </w:t>
      </w:r>
      <w:r w:rsidR="003456C3" w:rsidRPr="005758D1">
        <w:rPr>
          <w:rFonts w:asciiTheme="minorHAnsi" w:hAnsiTheme="minorHAnsi" w:cstheme="minorHAnsi"/>
          <w:sz w:val="20"/>
          <w:szCs w:val="20"/>
          <w:lang w:val="en-US"/>
        </w:rPr>
        <w:t>variable</w:t>
      </w:r>
      <w:r w:rsidR="003456C3" w:rsidRPr="005758D1">
        <w:rPr>
          <w:rFonts w:asciiTheme="minorHAnsi" w:hAnsiTheme="minorHAnsi" w:cstheme="minorHAnsi"/>
          <w:sz w:val="20"/>
          <w:szCs w:val="20"/>
        </w:rPr>
        <w:t>++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AC172D" w:rsidRPr="005758D1" w:rsidRDefault="00AC172D" w:rsidP="00AC172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Префиксная операция увеличения</w:t>
      </w:r>
      <w:r w:rsidRPr="005758D1">
        <w:rPr>
          <w:rFonts w:asciiTheme="minorHAnsi" w:hAnsiTheme="minorHAnsi" w:cstheme="minorHAnsi"/>
          <w:sz w:val="20"/>
          <w:szCs w:val="20"/>
        </w:rPr>
        <w:t xml:space="preserve"> - результатом выполнения этой операции является использование значения операнда после его увеличения.</w:t>
      </w:r>
    </w:p>
    <w:p w:rsidR="00AC172D" w:rsidRPr="005758D1" w:rsidRDefault="00AC172D" w:rsidP="00AC172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Постфиксная операция увеличения</w:t>
      </w:r>
      <w:r w:rsidRPr="005758D1">
        <w:rPr>
          <w:rFonts w:asciiTheme="minorHAnsi" w:hAnsiTheme="minorHAnsi" w:cstheme="minorHAnsi"/>
          <w:sz w:val="20"/>
          <w:szCs w:val="20"/>
        </w:rPr>
        <w:t xml:space="preserve"> - результатом выполнения этой операции является использование значения операнда перед его увеличением.</w:t>
      </w:r>
    </w:p>
    <w:p w:rsidR="00AC172D" w:rsidRPr="005758D1" w:rsidRDefault="00AC172D" w:rsidP="003456C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Оператор </w:t>
      </w:r>
      <w:r w:rsidRPr="005758D1">
        <w:rPr>
          <w:rFonts w:asciiTheme="minorHAnsi" w:hAnsiTheme="minorHAnsi" w:cstheme="minorHAnsi"/>
          <w:b/>
          <w:sz w:val="20"/>
          <w:szCs w:val="20"/>
        </w:rPr>
        <w:t>декремента</w:t>
      </w:r>
      <w:r w:rsidRPr="005758D1">
        <w:rPr>
          <w:rFonts w:asciiTheme="minorHAnsi" w:hAnsiTheme="minorHAnsi" w:cstheme="minorHAnsi"/>
          <w:sz w:val="20"/>
          <w:szCs w:val="20"/>
        </w:rPr>
        <w:t xml:space="preserve"> (</w:t>
      </w:r>
      <w:r w:rsidRPr="005758D1">
        <w:rPr>
          <w:rFonts w:asciiTheme="minorHAnsi" w:hAnsiTheme="minorHAnsi" w:cstheme="minorHAnsi"/>
          <w:sz w:val="24"/>
          <w:szCs w:val="24"/>
        </w:rPr>
        <w:t>--</w:t>
      </w:r>
      <w:r w:rsidRPr="005758D1">
        <w:rPr>
          <w:rFonts w:asciiTheme="minorHAnsi" w:hAnsiTheme="minorHAnsi" w:cstheme="minorHAnsi"/>
          <w:sz w:val="20"/>
          <w:szCs w:val="20"/>
        </w:rPr>
        <w:t>) уменьшает свой операнд на 1.</w:t>
      </w:r>
      <w:r w:rsidR="003456C3" w:rsidRPr="005758D1">
        <w:rPr>
          <w:rFonts w:asciiTheme="minorHAnsi" w:hAnsiTheme="minorHAnsi" w:cstheme="minorHAnsi"/>
          <w:sz w:val="20"/>
          <w:szCs w:val="20"/>
        </w:rPr>
        <w:t>Оператор декремента может находиться как перед операндом, так и после него: --</w:t>
      </w:r>
      <w:r w:rsidR="003456C3" w:rsidRPr="005758D1">
        <w:rPr>
          <w:rFonts w:asciiTheme="minorHAnsi" w:hAnsiTheme="minorHAnsi" w:cstheme="minorHAnsi"/>
          <w:noProof/>
          <w:sz w:val="20"/>
          <w:szCs w:val="20"/>
        </w:rPr>
        <w:t>variable</w:t>
      </w:r>
      <w:r w:rsidR="003456C3" w:rsidRPr="005758D1">
        <w:rPr>
          <w:rFonts w:asciiTheme="minorHAnsi" w:hAnsiTheme="minorHAnsi" w:cstheme="minorHAnsi"/>
          <w:sz w:val="20"/>
          <w:szCs w:val="20"/>
        </w:rPr>
        <w:t xml:space="preserve"> или </w:t>
      </w:r>
      <w:r w:rsidR="003456C3" w:rsidRPr="005758D1">
        <w:rPr>
          <w:rFonts w:asciiTheme="minorHAnsi" w:hAnsiTheme="minorHAnsi" w:cstheme="minorHAnsi"/>
          <w:noProof/>
          <w:sz w:val="20"/>
          <w:szCs w:val="20"/>
        </w:rPr>
        <w:t>variable</w:t>
      </w:r>
      <w:r w:rsidR="003456C3" w:rsidRPr="005758D1">
        <w:rPr>
          <w:rFonts w:asciiTheme="minorHAnsi" w:hAnsiTheme="minorHAnsi" w:cstheme="minorHAnsi"/>
          <w:sz w:val="20"/>
          <w:szCs w:val="20"/>
        </w:rPr>
        <w:t>--.</w:t>
      </w:r>
    </w:p>
    <w:p w:rsidR="003456C3" w:rsidRPr="005758D1" w:rsidRDefault="003456C3" w:rsidP="003456C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Префиксная операция декремента – результатом выполнения этой операции является использования значения операнда после его декремента.</w:t>
      </w:r>
    </w:p>
    <w:p w:rsidR="003456C3" w:rsidRPr="005758D1" w:rsidRDefault="003456C3" w:rsidP="003456C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Постфиксная операция декремента - результатом этой операции является использование значения операнда до его декремента.</w:t>
      </w:r>
    </w:p>
    <w:p w:rsidR="00567387" w:rsidRPr="005758D1" w:rsidRDefault="003C0A41" w:rsidP="003456C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К операциям сравнения мож</w:t>
      </w:r>
      <w:r w:rsidR="00567387" w:rsidRPr="005758D1">
        <w:rPr>
          <w:rFonts w:asciiTheme="minorHAnsi" w:hAnsiTheme="minorHAnsi" w:cstheme="minorHAnsi"/>
          <w:sz w:val="20"/>
          <w:szCs w:val="20"/>
        </w:rPr>
        <w:t xml:space="preserve">но отнести операции: 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&gt;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 больше,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&gt;=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больше или равно,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&lt;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  меньше,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&lt;=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меньше или равно.</w:t>
      </w:r>
    </w:p>
    <w:p w:rsidR="003C0A41" w:rsidRPr="005758D1" w:rsidRDefault="003C0A41" w:rsidP="003C0A4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К операциям проверки на равенство можно отнести операции: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==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равно,</w:t>
      </w:r>
    </w:p>
    <w:p w:rsidR="00567387" w:rsidRPr="005758D1" w:rsidRDefault="00567387" w:rsidP="0056738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!=</w:t>
      </w:r>
      <w:r w:rsidR="003C0A41" w:rsidRPr="005758D1">
        <w:rPr>
          <w:rFonts w:asciiTheme="minorHAnsi" w:hAnsiTheme="minorHAnsi" w:cstheme="minorHAnsi"/>
          <w:sz w:val="20"/>
          <w:szCs w:val="20"/>
        </w:rPr>
        <w:t xml:space="preserve">       не равно.</w:t>
      </w:r>
    </w:p>
    <w:p w:rsidR="003C0A41" w:rsidRPr="005758D1" w:rsidRDefault="003C0A41" w:rsidP="003C0A4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Результатом выполнения операций сравнения и проверки на равенство неравенство всегда будет либо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="005758D1"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или</w:t>
      </w:r>
      <w:r w:rsidR="005758D1" w:rsidRPr="005758D1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>.</w:t>
      </w:r>
    </w:p>
    <w:p w:rsidR="003C0A41" w:rsidRPr="005758D1" w:rsidRDefault="003C0A41" w:rsidP="00A57A7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Для предопределенных типов значений оператор равенства</w:t>
      </w:r>
      <w:r w:rsidRPr="005758D1">
        <w:rPr>
          <w:rFonts w:asciiTheme="minorHAnsi" w:hAnsiTheme="minorHAnsi" w:cstheme="minorHAnsi"/>
          <w:b/>
          <w:sz w:val="20"/>
          <w:szCs w:val="20"/>
        </w:rPr>
        <w:t xml:space="preserve"> (==)</w:t>
      </w:r>
      <w:r w:rsidR="00D007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 xml:space="preserve">возвращает значение </w:t>
      </w:r>
      <w:r w:rsidR="00A57A7C"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если значения его операндов совпадают, в противном случае — значение </w:t>
      </w:r>
      <w:r w:rsidR="00A57A7C"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="00A57A7C"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>.</w:t>
      </w:r>
      <w:r w:rsidR="00D00749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 xml:space="preserve"> </w:t>
      </w:r>
      <w:r w:rsidR="00A57A7C" w:rsidRPr="005758D1">
        <w:rPr>
          <w:rFonts w:asciiTheme="minorHAnsi" w:hAnsiTheme="minorHAnsi" w:cstheme="minorHAnsi"/>
          <w:noProof/>
          <w:sz w:val="20"/>
          <w:szCs w:val="20"/>
        </w:rPr>
        <w:t>Для типа</w:t>
      </w:r>
      <w:r w:rsidR="00A57A7C"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 xml:space="preserve"> </w:t>
      </w:r>
      <w:r w:rsidR="00A57A7C"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 w:rsidR="00A57A7C"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 xml:space="preserve"> </w:t>
      </w:r>
      <w:r w:rsidR="00A57A7C" w:rsidRPr="005758D1">
        <w:rPr>
          <w:rFonts w:asciiTheme="minorHAnsi" w:hAnsiTheme="minorHAnsi" w:cstheme="minorHAnsi"/>
          <w:noProof/>
          <w:sz w:val="20"/>
          <w:szCs w:val="20"/>
        </w:rPr>
        <w:t>оператор</w:t>
      </w:r>
      <w:r w:rsidR="00A57A7C" w:rsidRPr="005758D1">
        <w:rPr>
          <w:rFonts w:asciiTheme="minorHAnsi" w:hAnsiTheme="minorHAnsi" w:cstheme="minorHAnsi"/>
          <w:b/>
          <w:noProof/>
          <w:sz w:val="20"/>
          <w:szCs w:val="20"/>
        </w:rPr>
        <w:t xml:space="preserve"> == </w:t>
      </w:r>
      <w:r w:rsidR="00A57A7C" w:rsidRPr="005758D1">
        <w:rPr>
          <w:rFonts w:asciiTheme="minorHAnsi" w:hAnsiTheme="minorHAnsi" w:cstheme="minorHAnsi"/>
          <w:noProof/>
          <w:sz w:val="20"/>
          <w:szCs w:val="20"/>
        </w:rPr>
        <w:t>сравнивает значения строк.</w:t>
      </w:r>
    </w:p>
    <w:p w:rsidR="00A57A7C" w:rsidRPr="005758D1" w:rsidRDefault="00A57A7C" w:rsidP="00A57A7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Оператор неравенства </w:t>
      </w:r>
      <w:r w:rsidRPr="005758D1">
        <w:rPr>
          <w:rFonts w:asciiTheme="minorHAnsi" w:hAnsiTheme="minorHAnsi" w:cstheme="minorHAnsi"/>
          <w:b/>
          <w:sz w:val="20"/>
          <w:szCs w:val="20"/>
        </w:rPr>
        <w:t>(!=)</w:t>
      </w:r>
      <w:r w:rsidRPr="005758D1">
        <w:rPr>
          <w:rFonts w:asciiTheme="minorHAnsi" w:hAnsiTheme="minorHAnsi" w:cstheme="minorHAnsi"/>
          <w:sz w:val="20"/>
          <w:szCs w:val="20"/>
        </w:rPr>
        <w:t xml:space="preserve"> возвращает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если его операнды равны, в противном случае —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A57A7C" w:rsidRPr="005758D1" w:rsidRDefault="00A57A7C" w:rsidP="00A57A7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Оператор сравнения "меньше или равно"</w:t>
      </w:r>
      <w:r w:rsidRPr="005758D1">
        <w:rPr>
          <w:rFonts w:asciiTheme="minorHAnsi" w:hAnsiTheme="minorHAnsi" w:cstheme="minorHAnsi"/>
          <w:b/>
          <w:sz w:val="20"/>
          <w:szCs w:val="20"/>
        </w:rPr>
        <w:t xml:space="preserve"> (&lt;=) </w:t>
      </w:r>
      <w:r w:rsidRPr="005758D1">
        <w:rPr>
          <w:rFonts w:asciiTheme="minorHAnsi" w:hAnsiTheme="minorHAnsi" w:cstheme="minorHAnsi"/>
          <w:sz w:val="20"/>
          <w:szCs w:val="20"/>
        </w:rPr>
        <w:t xml:space="preserve">возвращает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>, если первый операнд меньше или равен второму</w:t>
      </w:r>
      <w:r w:rsidR="00882AA5" w:rsidRPr="005758D1">
        <w:rPr>
          <w:rFonts w:asciiTheme="minorHAnsi" w:hAnsiTheme="minorHAnsi" w:cstheme="minorHAnsi"/>
          <w:sz w:val="20"/>
          <w:szCs w:val="20"/>
        </w:rPr>
        <w:t xml:space="preserve">, в противном случае возвращается значение </w:t>
      </w:r>
      <w:r w:rsidR="00882AA5"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="00882AA5" w:rsidRPr="005758D1">
        <w:rPr>
          <w:rFonts w:asciiTheme="minorHAnsi" w:hAnsiTheme="minorHAnsi" w:cstheme="minorHAnsi"/>
          <w:sz w:val="20"/>
          <w:szCs w:val="20"/>
        </w:rPr>
        <w:t>.</w:t>
      </w:r>
    </w:p>
    <w:p w:rsidR="00A57A7C" w:rsidRPr="005758D1" w:rsidRDefault="00A57A7C" w:rsidP="00A57A7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О</w:t>
      </w:r>
      <w:r w:rsidR="00882AA5" w:rsidRPr="005758D1">
        <w:rPr>
          <w:rFonts w:asciiTheme="minorHAnsi" w:hAnsiTheme="minorHAnsi" w:cstheme="minorHAnsi"/>
          <w:sz w:val="20"/>
          <w:szCs w:val="20"/>
        </w:rPr>
        <w:t xml:space="preserve">ператор сравнения "меньше" </w:t>
      </w:r>
      <w:r w:rsidR="00882AA5" w:rsidRPr="005758D1">
        <w:rPr>
          <w:rFonts w:asciiTheme="minorHAnsi" w:hAnsiTheme="minorHAnsi" w:cstheme="minorHAnsi"/>
          <w:b/>
          <w:sz w:val="20"/>
          <w:szCs w:val="20"/>
        </w:rPr>
        <w:t>(&lt;)</w:t>
      </w:r>
      <w:r w:rsidR="00D007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 xml:space="preserve">возвращает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если первый операнд меньше второго, в противном случае возвращается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882AA5" w:rsidRPr="005758D1" w:rsidRDefault="00882AA5" w:rsidP="00882AA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Оператор сравнения "больше" </w:t>
      </w:r>
      <w:r w:rsidRPr="005758D1">
        <w:rPr>
          <w:rFonts w:asciiTheme="minorHAnsi" w:hAnsiTheme="minorHAnsi" w:cstheme="minorHAnsi"/>
          <w:b/>
          <w:sz w:val="20"/>
          <w:szCs w:val="20"/>
        </w:rPr>
        <w:t>(&gt;)</w:t>
      </w:r>
      <w:r w:rsidR="00D007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 xml:space="preserve">возвращает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если первый операнд больше второго, в противном случае возвращается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Pr="005758D1">
        <w:rPr>
          <w:rFonts w:asciiTheme="minorHAnsi" w:eastAsia="SimSun" w:hAnsiTheme="minorHAnsi" w:cstheme="minorHAnsi"/>
          <w:color w:val="0000FF"/>
          <w:sz w:val="19"/>
          <w:szCs w:val="19"/>
          <w:lang w:eastAsia="en-US"/>
        </w:rPr>
        <w:t>.</w:t>
      </w:r>
    </w:p>
    <w:p w:rsidR="00882AA5" w:rsidRPr="005758D1" w:rsidRDefault="00882AA5" w:rsidP="00882AA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Оператор сравнения "больше или равно" </w:t>
      </w:r>
      <w:r w:rsidRPr="005758D1">
        <w:rPr>
          <w:rFonts w:asciiTheme="minorHAnsi" w:hAnsiTheme="minorHAnsi" w:cstheme="minorHAnsi"/>
          <w:b/>
          <w:sz w:val="20"/>
          <w:szCs w:val="20"/>
        </w:rPr>
        <w:t>(&gt;=)</w:t>
      </w:r>
      <w:r w:rsidR="00D007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 xml:space="preserve">возвращает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true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если первый операнд больше или равен второму, в противном случае возвращается значение </w:t>
      </w:r>
      <w:r w:rsidRPr="005758D1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false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182BD2" w:rsidRPr="005758D1" w:rsidRDefault="00182BD2" w:rsidP="00182BD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Все арифметические операции</w:t>
      </w:r>
      <w:r w:rsidR="00D00749">
        <w:rPr>
          <w:rFonts w:asciiTheme="minorHAnsi" w:hAnsiTheme="minorHAnsi" w:cstheme="minorHAnsi"/>
          <w:sz w:val="20"/>
          <w:szCs w:val="20"/>
        </w:rPr>
        <w:t>,</w:t>
      </w:r>
      <w:r w:rsidRPr="005758D1">
        <w:rPr>
          <w:rFonts w:asciiTheme="minorHAnsi" w:hAnsiTheme="minorHAnsi" w:cstheme="minorHAnsi"/>
          <w:sz w:val="20"/>
          <w:szCs w:val="20"/>
        </w:rPr>
        <w:t xml:space="preserve"> производимые над двумя значениями типа </w:t>
      </w:r>
      <w:r w:rsidRPr="005758D1">
        <w:rPr>
          <w:rFonts w:ascii="Consolas" w:hAnsi="Consolas" w:cs="Consolas"/>
          <w:sz w:val="20"/>
          <w:szCs w:val="20"/>
        </w:rPr>
        <w:t>(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byte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eastAsia="en-US"/>
        </w:rPr>
        <w:t xml:space="preserve">,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short</w:t>
      </w:r>
      <w:r w:rsidRPr="005758D1">
        <w:rPr>
          <w:rFonts w:asciiTheme="minorHAnsi" w:hAnsiTheme="minorHAnsi" w:cstheme="minorHAnsi"/>
          <w:sz w:val="20"/>
          <w:szCs w:val="20"/>
        </w:rPr>
        <w:t xml:space="preserve">) в качестве результата, возвращают значение типа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0D4FD6" w:rsidRPr="005758D1" w:rsidRDefault="000D4FD6" w:rsidP="000D4FD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Для типов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eastAsia="en-US"/>
        </w:rPr>
        <w:t xml:space="preserve">, 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long</w:t>
      </w:r>
      <w:r w:rsidRPr="005758D1">
        <w:rPr>
          <w:rFonts w:ascii="Consolas" w:eastAsia="SimSun" w:hAnsi="Consolas" w:cs="Consolas"/>
          <w:noProof/>
          <w:color w:val="0000FF"/>
          <w:sz w:val="19"/>
          <w:szCs w:val="19"/>
          <w:lang w:eastAsia="en-US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не происходит преобразования типа результата арифметических операций.</w:t>
      </w:r>
    </w:p>
    <w:p w:rsidR="00750938" w:rsidRPr="005758D1" w:rsidRDefault="00750938" w:rsidP="000D4FD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 xml:space="preserve">Локальная область </w:t>
      </w:r>
      <w:r w:rsidRPr="005758D1">
        <w:rPr>
          <w:rFonts w:asciiTheme="minorHAnsi" w:hAnsiTheme="minorHAnsi" w:cstheme="minorHAnsi"/>
          <w:sz w:val="20"/>
          <w:szCs w:val="20"/>
        </w:rPr>
        <w:t>– участок кода, внутри класса или блок, который ограничен фигурными скобками.</w:t>
      </w:r>
    </w:p>
    <w:p w:rsidR="00F476A5" w:rsidRPr="005758D1" w:rsidRDefault="00F476A5" w:rsidP="00F476A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Область видимости  переменной</w:t>
      </w:r>
      <w:r w:rsidRPr="005758D1">
        <w:rPr>
          <w:rFonts w:asciiTheme="minorHAnsi" w:hAnsiTheme="minorHAnsi" w:cstheme="minorHAnsi"/>
          <w:sz w:val="20"/>
          <w:szCs w:val="20"/>
        </w:rPr>
        <w:t xml:space="preserve"> - часть текста программы, в которой имя можно явно использовать. Чаще всего область видимости совпадает с областью действия.</w:t>
      </w:r>
    </w:p>
    <w:p w:rsidR="000D4FD6" w:rsidRPr="005758D1" w:rsidRDefault="00750938" w:rsidP="00750938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Переменная созданная внутри локальной области называется </w:t>
      </w:r>
      <w:r w:rsidRPr="005758D1">
        <w:rPr>
          <w:rFonts w:asciiTheme="minorHAnsi" w:hAnsiTheme="minorHAnsi" w:cstheme="minorHAnsi"/>
          <w:b/>
          <w:sz w:val="20"/>
          <w:szCs w:val="20"/>
        </w:rPr>
        <w:t>локальной</w:t>
      </w:r>
      <w:r w:rsidR="00350C49" w:rsidRPr="005758D1">
        <w:rPr>
          <w:rFonts w:asciiTheme="minorHAnsi" w:hAnsiTheme="minorHAnsi" w:cstheme="minorHAnsi"/>
          <w:b/>
          <w:sz w:val="20"/>
          <w:szCs w:val="20"/>
        </w:rPr>
        <w:t xml:space="preserve"> переменной</w:t>
      </w:r>
      <w:r w:rsidRPr="005758D1">
        <w:rPr>
          <w:rFonts w:asciiTheme="minorHAnsi" w:hAnsiTheme="minorHAnsi" w:cstheme="minorHAnsi"/>
          <w:sz w:val="20"/>
          <w:szCs w:val="20"/>
        </w:rPr>
        <w:t xml:space="preserve">, область ее действия - от </w:t>
      </w:r>
      <w:r w:rsidR="00350C49" w:rsidRPr="005758D1">
        <w:rPr>
          <w:rFonts w:asciiTheme="minorHAnsi" w:hAnsiTheme="minorHAnsi" w:cstheme="minorHAnsi"/>
          <w:sz w:val="20"/>
          <w:szCs w:val="20"/>
        </w:rPr>
        <w:t>открывающей скобки локальной области</w:t>
      </w:r>
      <w:r w:rsidRPr="005758D1">
        <w:rPr>
          <w:rFonts w:asciiTheme="minorHAnsi" w:hAnsiTheme="minorHAnsi" w:cstheme="minorHAnsi"/>
          <w:sz w:val="20"/>
          <w:szCs w:val="20"/>
        </w:rPr>
        <w:t xml:space="preserve"> до </w:t>
      </w:r>
      <w:r w:rsidR="00350C49" w:rsidRPr="005758D1">
        <w:rPr>
          <w:rFonts w:asciiTheme="minorHAnsi" w:hAnsiTheme="minorHAnsi" w:cstheme="minorHAnsi"/>
          <w:sz w:val="20"/>
          <w:szCs w:val="20"/>
        </w:rPr>
        <w:t>ее окончания</w:t>
      </w:r>
      <w:r w:rsidR="00D00749">
        <w:rPr>
          <w:rFonts w:asciiTheme="minorHAnsi" w:hAnsiTheme="minorHAnsi" w:cstheme="minorHAnsi"/>
          <w:sz w:val="20"/>
          <w:szCs w:val="20"/>
        </w:rPr>
        <w:t xml:space="preserve"> </w:t>
      </w:r>
      <w:r w:rsidR="00350C49" w:rsidRPr="005758D1">
        <w:rPr>
          <w:rFonts w:asciiTheme="minorHAnsi" w:hAnsiTheme="minorHAnsi" w:cstheme="minorHAnsi"/>
          <w:sz w:val="20"/>
          <w:szCs w:val="20"/>
        </w:rPr>
        <w:t>(закрывающей скобки)</w:t>
      </w:r>
      <w:r w:rsidRPr="005758D1">
        <w:rPr>
          <w:rFonts w:asciiTheme="minorHAnsi" w:hAnsiTheme="minorHAnsi" w:cstheme="minorHAnsi"/>
          <w:sz w:val="20"/>
          <w:szCs w:val="20"/>
        </w:rPr>
        <w:t xml:space="preserve"> блока, включая все вложенные </w:t>
      </w:r>
      <w:r w:rsidR="00350C49" w:rsidRPr="005758D1">
        <w:rPr>
          <w:rFonts w:asciiTheme="minorHAnsi" w:hAnsiTheme="minorHAnsi" w:cstheme="minorHAnsi"/>
          <w:sz w:val="20"/>
          <w:szCs w:val="20"/>
        </w:rPr>
        <w:t>локальные области</w:t>
      </w:r>
      <w:r w:rsidRPr="005758D1">
        <w:rPr>
          <w:rFonts w:asciiTheme="minorHAnsi" w:hAnsiTheme="minorHAnsi" w:cstheme="minorHAnsi"/>
          <w:sz w:val="20"/>
          <w:szCs w:val="20"/>
        </w:rPr>
        <w:t>.</w:t>
      </w:r>
    </w:p>
    <w:p w:rsidR="00350C49" w:rsidRPr="005758D1" w:rsidRDefault="00350C49" w:rsidP="00750938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lastRenderedPageBreak/>
        <w:t xml:space="preserve">Переменная уровня класса называется </w:t>
      </w:r>
      <w:r w:rsidRPr="005758D1">
        <w:rPr>
          <w:rFonts w:asciiTheme="minorHAnsi" w:hAnsiTheme="minorHAnsi" w:cstheme="minorHAnsi"/>
          <w:b/>
          <w:sz w:val="20"/>
          <w:szCs w:val="20"/>
        </w:rPr>
        <w:t>глобальной переменной или полем.</w:t>
      </w:r>
    </w:p>
    <w:p w:rsidR="00350C49" w:rsidRPr="005758D1" w:rsidRDefault="00350C49" w:rsidP="00350C49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 коде можно создавать локальные области и в двух разных локальных областях хранить одноименные переменные.</w:t>
      </w:r>
    </w:p>
    <w:p w:rsidR="00350C49" w:rsidRPr="005758D1" w:rsidRDefault="00350C49" w:rsidP="00350C49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Если в коде имеются локальные области, то запрещается хранить одноименные переменные за пределами локальных областей. И наоборот, если за пределами локальных областей уже созданы переменные с каким-то именем, то в локальных областях этого уровня запрещается создавать  одноименные переменные.</w:t>
      </w:r>
    </w:p>
    <w:p w:rsidR="00FA3F7F" w:rsidRPr="005758D1" w:rsidRDefault="00FA3F7F" w:rsidP="00FA3F7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b/>
          <w:sz w:val="20"/>
          <w:szCs w:val="20"/>
        </w:rPr>
        <w:t>Конкатенация – сцепление строк</w:t>
      </w:r>
      <w:r w:rsidRPr="005758D1">
        <w:rPr>
          <w:rFonts w:asciiTheme="minorHAnsi" w:hAnsiTheme="minorHAnsi" w:cstheme="minorHAnsi"/>
          <w:sz w:val="20"/>
          <w:szCs w:val="20"/>
        </w:rPr>
        <w:t xml:space="preserve"> или значений переменных типа </w:t>
      </w:r>
      <w:r w:rsidRPr="005758D1">
        <w:rPr>
          <w:rFonts w:asciiTheme="minorHAnsi" w:hAnsiTheme="minorHAnsi" w:cstheme="minorHAnsi"/>
          <w:sz w:val="20"/>
          <w:szCs w:val="20"/>
          <w:lang w:val="en-US"/>
        </w:rPr>
        <w:t>string</w:t>
      </w:r>
      <w:r w:rsidRPr="005758D1">
        <w:rPr>
          <w:rFonts w:asciiTheme="minorHAnsi" w:hAnsiTheme="minorHAnsi" w:cstheme="minorHAnsi"/>
          <w:sz w:val="20"/>
          <w:szCs w:val="20"/>
        </w:rPr>
        <w:t>, для получения строк большего размера с помощью операции +.</w:t>
      </w:r>
    </w:p>
    <w:p w:rsidR="00FA3F7F" w:rsidRPr="001623AD" w:rsidRDefault="00DA6366" w:rsidP="00DA636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 xml:space="preserve">Для форматирования числовых результатов и вывода их на экран можно использовать метод 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System</w:t>
      </w:r>
      <w:r w:rsidR="006867D3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out</w:t>
      </w:r>
      <w:r w:rsidR="006867D3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print</w:t>
      </w:r>
      <w:r w:rsidR="00E9729B" w:rsidRPr="005758D1">
        <w:rPr>
          <w:rFonts w:ascii="Consolas" w:hAnsi="Consolas" w:cs="Consolas"/>
          <w:sz w:val="20"/>
          <w:szCs w:val="20"/>
        </w:rPr>
        <w:t>()</w:t>
      </w:r>
      <w:r w:rsidRPr="005758D1">
        <w:rPr>
          <w:rFonts w:ascii="Consolas" w:hAnsi="Consolas" w:cs="Consolas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или</w:t>
      </w:r>
      <w:r w:rsidRPr="005758D1">
        <w:rPr>
          <w:rFonts w:ascii="Consolas" w:hAnsi="Consolas" w:cs="Consolas"/>
          <w:sz w:val="20"/>
          <w:szCs w:val="20"/>
        </w:rPr>
        <w:t xml:space="preserve"> 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System</w:t>
      </w:r>
      <w:r w:rsidR="006867D3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out</w:t>
      </w:r>
      <w:r w:rsidR="006867D3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6867D3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print</w:t>
      </w:r>
      <w:r w:rsidR="006867D3">
        <w:rPr>
          <w:rFonts w:ascii="Consolas" w:hAnsi="Consolas" w:cs="Consolas"/>
          <w:sz w:val="20"/>
          <w:szCs w:val="20"/>
        </w:rPr>
        <w:t>ln</w:t>
      </w:r>
      <w:r w:rsidR="00E9729B" w:rsidRPr="005758D1">
        <w:rPr>
          <w:rFonts w:ascii="Consolas" w:hAnsi="Consolas" w:cs="Consolas"/>
          <w:sz w:val="20"/>
          <w:szCs w:val="20"/>
        </w:rPr>
        <w:t>()</w:t>
      </w:r>
      <w:r w:rsidRPr="005758D1">
        <w:rPr>
          <w:rFonts w:ascii="Consolas" w:hAnsi="Consolas" w:cs="Consolas"/>
          <w:sz w:val="20"/>
          <w:szCs w:val="20"/>
        </w:rPr>
        <w:t>,</w:t>
      </w:r>
      <w:r w:rsidRPr="005758D1">
        <w:rPr>
          <w:rFonts w:asciiTheme="minorHAnsi" w:hAnsiTheme="minorHAnsi" w:cstheme="minorHAnsi"/>
          <w:sz w:val="20"/>
          <w:szCs w:val="20"/>
        </w:rPr>
        <w:t xml:space="preserve"> которы</w:t>
      </w:r>
      <w:r w:rsidR="00670A76" w:rsidRPr="005758D1">
        <w:rPr>
          <w:rFonts w:asciiTheme="minorHAnsi" w:hAnsiTheme="minorHAnsi" w:cstheme="minorHAnsi"/>
          <w:sz w:val="20"/>
          <w:szCs w:val="20"/>
        </w:rPr>
        <w:t>й вызывает метод</w:t>
      </w:r>
      <w:r w:rsidR="001623AD">
        <w:rPr>
          <w:rFonts w:asciiTheme="minorHAnsi" w:hAnsiTheme="minorHAnsi" w:cstheme="minorHAnsi"/>
          <w:sz w:val="20"/>
          <w:szCs w:val="20"/>
        </w:rPr>
        <w:t xml:space="preserve"> </w:t>
      </w:r>
      <w:r w:rsidR="006867D3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S</w:t>
      </w:r>
      <w:r w:rsidR="007E239C" w:rsidRPr="005758D1">
        <w:rPr>
          <w:rFonts w:ascii="Consolas" w:eastAsia="SimSun" w:hAnsi="Consolas" w:cs="Consolas"/>
          <w:noProof/>
          <w:color w:val="0000FF"/>
          <w:sz w:val="19"/>
          <w:szCs w:val="19"/>
          <w:lang w:val="en-US" w:eastAsia="en-US"/>
        </w:rPr>
        <w:t>tring</w:t>
      </w:r>
      <w:r w:rsidR="007E239C" w:rsidRPr="005758D1">
        <w:rPr>
          <w:rFonts w:ascii="Consolas" w:eastAsia="SimSun" w:hAnsi="Consolas" w:cs="Consolas"/>
          <w:noProof/>
          <w:sz w:val="19"/>
          <w:szCs w:val="19"/>
          <w:lang w:eastAsia="en-US"/>
        </w:rPr>
        <w:t>.</w:t>
      </w:r>
      <w:r w:rsidR="006867D3">
        <w:rPr>
          <w:rFonts w:ascii="Consolas" w:eastAsia="SimSun" w:hAnsi="Consolas" w:cs="Consolas"/>
          <w:noProof/>
          <w:sz w:val="19"/>
          <w:szCs w:val="19"/>
          <w:lang w:val="en-US" w:eastAsia="en-US"/>
        </w:rPr>
        <w:t>f</w:t>
      </w:r>
      <w:r w:rsidR="007E239C" w:rsidRPr="005758D1">
        <w:rPr>
          <w:rFonts w:ascii="Consolas" w:eastAsia="SimSun" w:hAnsi="Consolas" w:cs="Consolas"/>
          <w:noProof/>
          <w:sz w:val="19"/>
          <w:szCs w:val="19"/>
          <w:lang w:val="en-US" w:eastAsia="en-US"/>
        </w:rPr>
        <w:t>ormat</w:t>
      </w:r>
      <w:r w:rsidR="007E239C" w:rsidRPr="005758D1">
        <w:rPr>
          <w:rFonts w:ascii="Consolas" w:eastAsia="SimSun" w:hAnsi="Consolas" w:cs="Consolas"/>
          <w:b/>
          <w:bCs/>
          <w:noProof/>
          <w:sz w:val="19"/>
          <w:szCs w:val="19"/>
          <w:lang w:eastAsia="en-US"/>
        </w:rPr>
        <w:t>()</w:t>
      </w:r>
      <w:r w:rsidR="00670A76" w:rsidRPr="005758D1">
        <w:rPr>
          <w:rFonts w:ascii="Consolas" w:hAnsi="Consolas" w:cs="Consolas"/>
          <w:noProof/>
          <w:sz w:val="20"/>
          <w:szCs w:val="20"/>
        </w:rPr>
        <w:t>.</w:t>
      </w:r>
      <w:r w:rsidR="001623AD">
        <w:rPr>
          <w:rFonts w:ascii="Consolas" w:hAnsi="Consolas" w:cs="Consolas"/>
          <w:noProof/>
          <w:sz w:val="20"/>
          <w:szCs w:val="20"/>
        </w:rPr>
        <w:t xml:space="preserve"> Также можно воспользоваться методом </w:t>
      </w:r>
      <w:r w:rsidR="001623AD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System</w:t>
      </w:r>
      <w:r w:rsidR="001623AD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1623AD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out</w:t>
      </w:r>
      <w:r w:rsidR="001623AD" w:rsidRPr="006867D3">
        <w:rPr>
          <w:rFonts w:ascii="Consolas" w:eastAsia="SimSun" w:hAnsi="Consolas" w:cs="Consolas"/>
          <w:noProof/>
          <w:color w:val="2B91AF"/>
          <w:sz w:val="19"/>
          <w:szCs w:val="19"/>
          <w:lang w:eastAsia="en-US"/>
        </w:rPr>
        <w:t>.</w:t>
      </w:r>
      <w:r w:rsidR="001623AD">
        <w:rPr>
          <w:rFonts w:ascii="Consolas" w:eastAsia="SimSun" w:hAnsi="Consolas" w:cs="Consolas"/>
          <w:noProof/>
          <w:color w:val="2B91AF"/>
          <w:sz w:val="19"/>
          <w:szCs w:val="19"/>
          <w:lang w:val="en-US" w:eastAsia="en-US"/>
        </w:rPr>
        <w:t>print</w:t>
      </w:r>
      <w:r w:rsidR="001623AD" w:rsidRPr="001623AD">
        <w:rPr>
          <w:rFonts w:ascii="Consolas" w:eastAsia="SimSun" w:hAnsi="Consolas" w:cs="Consolas"/>
          <w:noProof/>
          <w:sz w:val="19"/>
          <w:szCs w:val="19"/>
          <w:lang w:val="en-US" w:eastAsia="en-US"/>
        </w:rPr>
        <w:t>f</w:t>
      </w:r>
      <w:r w:rsidR="001623AD" w:rsidRPr="005758D1">
        <w:rPr>
          <w:rFonts w:ascii="Consolas" w:hAnsi="Consolas" w:cs="Consolas"/>
          <w:sz w:val="20"/>
          <w:szCs w:val="20"/>
        </w:rPr>
        <w:t>()</w:t>
      </w:r>
      <w:r w:rsidR="001623AD" w:rsidRPr="001623AD">
        <w:rPr>
          <w:rFonts w:ascii="Consolas" w:hAnsi="Consolas" w:cs="Consolas"/>
          <w:sz w:val="20"/>
          <w:szCs w:val="20"/>
        </w:rPr>
        <w:t xml:space="preserve">, </w:t>
      </w:r>
      <w:r w:rsidR="001623AD">
        <w:rPr>
          <w:rFonts w:ascii="Consolas" w:hAnsi="Consolas" w:cs="Consolas"/>
          <w:sz w:val="20"/>
          <w:szCs w:val="20"/>
        </w:rPr>
        <w:t>который выводит строку с заданным форматированием.</w:t>
      </w:r>
    </w:p>
    <w:p w:rsidR="001623AD" w:rsidRPr="001623AD" w:rsidRDefault="001623AD" w:rsidP="001623A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Инструкция</w:t>
      </w:r>
      <w:r w:rsidRPr="001623AD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форматирования</w:t>
      </w:r>
      <w:r w:rsidRPr="001623AD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выглядит</w:t>
      </w:r>
      <w:r w:rsidRPr="001623AD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так</w:t>
      </w:r>
      <w:r w:rsidRPr="001623AD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%[argument_index$][flags][width][.precision]conversion</w:t>
      </w:r>
      <w:r w:rsidRPr="001623AD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где</w:t>
      </w:r>
    </w:p>
    <w:p w:rsidR="001623AD" w:rsidRPr="001623AD" w:rsidRDefault="001623AD" w:rsidP="001623AD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623AD">
        <w:rPr>
          <w:rFonts w:asciiTheme="minorHAnsi" w:hAnsiTheme="minorHAnsi" w:cstheme="minorHAnsi"/>
          <w:b/>
          <w:sz w:val="20"/>
          <w:szCs w:val="20"/>
        </w:rPr>
        <w:t>%</w:t>
      </w:r>
      <w:r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>специальный символ, обозначающий начало конструкции форматирования</w:t>
      </w:r>
      <w:r w:rsidR="003702CA">
        <w:rPr>
          <w:rFonts w:asciiTheme="minorHAnsi" w:hAnsiTheme="minorHAnsi" w:cstheme="minorHAnsi"/>
          <w:sz w:val="20"/>
          <w:szCs w:val="20"/>
        </w:rPr>
        <w:t>.</w:t>
      </w:r>
    </w:p>
    <w:p w:rsidR="003702CA" w:rsidRDefault="001623AD" w:rsidP="001623AD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3702CA">
        <w:rPr>
          <w:rFonts w:asciiTheme="minorHAnsi" w:hAnsiTheme="minorHAnsi" w:cstheme="minorHAnsi"/>
          <w:b/>
          <w:sz w:val="20"/>
          <w:szCs w:val="20"/>
        </w:rPr>
        <w:t>[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argument</w:t>
      </w:r>
      <w:r w:rsidRPr="003702CA">
        <w:rPr>
          <w:rFonts w:asciiTheme="minorHAnsi" w:hAnsiTheme="minorHAnsi" w:cstheme="minorHAnsi"/>
          <w:b/>
          <w:sz w:val="20"/>
          <w:szCs w:val="20"/>
        </w:rPr>
        <w:t>_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index</w:t>
      </w:r>
      <w:r w:rsidRPr="003702CA">
        <w:rPr>
          <w:rFonts w:asciiTheme="minorHAnsi" w:hAnsiTheme="minorHAnsi" w:cstheme="minorHAnsi"/>
          <w:b/>
          <w:sz w:val="20"/>
          <w:szCs w:val="20"/>
        </w:rPr>
        <w:t xml:space="preserve">$] </w:t>
      </w:r>
      <w:r w:rsidR="003702CA"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02CA">
        <w:rPr>
          <w:rFonts w:asciiTheme="minorHAnsi" w:hAnsiTheme="minorHAnsi" w:cstheme="minorHAnsi"/>
          <w:sz w:val="20"/>
          <w:szCs w:val="20"/>
        </w:rPr>
        <w:t>целое десятичное число, указывающее позицию аргумента в списке аргументов (</w:t>
      </w:r>
      <w:r w:rsidR="003702CA" w:rsidRPr="003702CA">
        <w:rPr>
          <w:rFonts w:asciiTheme="minorHAnsi" w:hAnsiTheme="minorHAnsi" w:cstheme="minorHAnsi"/>
          <w:sz w:val="20"/>
          <w:szCs w:val="20"/>
        </w:rPr>
        <w:t xml:space="preserve">1$ - </w:t>
      </w:r>
      <w:r w:rsidR="003702CA">
        <w:rPr>
          <w:rFonts w:asciiTheme="minorHAnsi" w:hAnsiTheme="minorHAnsi" w:cstheme="minorHAnsi"/>
          <w:sz w:val="20"/>
          <w:szCs w:val="20"/>
        </w:rPr>
        <w:t xml:space="preserve">первый аргумент из списка, </w:t>
      </w:r>
      <w:r w:rsidR="003702CA" w:rsidRPr="003702CA">
        <w:rPr>
          <w:rFonts w:asciiTheme="minorHAnsi" w:hAnsiTheme="minorHAnsi" w:cstheme="minorHAnsi"/>
          <w:sz w:val="20"/>
          <w:szCs w:val="20"/>
        </w:rPr>
        <w:t>4$</w:t>
      </w:r>
      <w:r w:rsidR="003702CA">
        <w:rPr>
          <w:rFonts w:asciiTheme="minorHAnsi" w:hAnsiTheme="minorHAnsi" w:cstheme="minorHAnsi"/>
          <w:sz w:val="20"/>
          <w:szCs w:val="20"/>
        </w:rPr>
        <w:t xml:space="preserve"> - четвёртый). Не является обязательной частью конструкции; если позиция не задана то аргументы будут браться в порядке очередности.</w:t>
      </w:r>
    </w:p>
    <w:p w:rsidR="001623AD" w:rsidRDefault="003702CA" w:rsidP="001623AD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702CA">
        <w:rPr>
          <w:rFonts w:asciiTheme="minorHAnsi" w:hAnsiTheme="minorHAnsi" w:cstheme="minorHAnsi"/>
          <w:b/>
          <w:sz w:val="20"/>
          <w:szCs w:val="20"/>
        </w:rPr>
        <w:t>[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flags</w:t>
      </w:r>
      <w:r w:rsidRPr="003702CA">
        <w:rPr>
          <w:rFonts w:asciiTheme="minorHAnsi" w:hAnsiTheme="minorHAnsi" w:cstheme="minorHAnsi"/>
          <w:b/>
          <w:sz w:val="20"/>
          <w:szCs w:val="20"/>
        </w:rPr>
        <w:t xml:space="preserve">] – </w:t>
      </w:r>
      <w:r>
        <w:rPr>
          <w:rFonts w:asciiTheme="minorHAnsi" w:hAnsiTheme="minorHAnsi" w:cstheme="minorHAnsi"/>
          <w:sz w:val="20"/>
          <w:szCs w:val="20"/>
        </w:rPr>
        <w:t xml:space="preserve">специальные флаги форматирования. Не является обязательной частью конструкции. </w:t>
      </w:r>
    </w:p>
    <w:p w:rsidR="003702CA" w:rsidRDefault="003702CA" w:rsidP="003702CA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3702CA">
        <w:rPr>
          <w:rFonts w:asciiTheme="minorHAnsi" w:hAnsiTheme="minorHAnsi" w:cstheme="minorHAnsi"/>
          <w:b/>
          <w:sz w:val="20"/>
          <w:szCs w:val="20"/>
        </w:rPr>
        <w:t>[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width</w:t>
      </w:r>
      <w:r w:rsidRPr="003702CA">
        <w:rPr>
          <w:rFonts w:asciiTheme="minorHAnsi" w:hAnsiTheme="minorHAnsi" w:cstheme="minorHAnsi"/>
          <w:b/>
          <w:sz w:val="20"/>
          <w:szCs w:val="20"/>
        </w:rPr>
        <w:t>]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положительное целое десятичное число, определяет минимальное количество символов, которые будут выведены. Не является обязательной частью конструкции. </w:t>
      </w:r>
    </w:p>
    <w:p w:rsidR="003702CA" w:rsidRDefault="003702CA" w:rsidP="003702CA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3702CA">
        <w:rPr>
          <w:rFonts w:asciiTheme="minorHAnsi" w:hAnsiTheme="minorHAnsi" w:cstheme="minorHAnsi"/>
          <w:b/>
          <w:sz w:val="20"/>
          <w:szCs w:val="20"/>
        </w:rPr>
        <w:t>[.</w:t>
      </w: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precision</w:t>
      </w:r>
      <w:r w:rsidRPr="003702CA">
        <w:rPr>
          <w:rFonts w:asciiTheme="minorHAnsi" w:hAnsiTheme="minorHAnsi" w:cstheme="minorHAnsi"/>
          <w:b/>
          <w:sz w:val="20"/>
          <w:szCs w:val="20"/>
        </w:rPr>
        <w:t>]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положительное целое десятичное число с точкой перед ним. Используется для ограничения количества символов. Не является обязательной частью конструкции. </w:t>
      </w:r>
    </w:p>
    <w:p w:rsidR="003702CA" w:rsidRDefault="00CA62B5" w:rsidP="001623AD">
      <w:pPr>
        <w:pStyle w:val="a0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623AD">
        <w:rPr>
          <w:rFonts w:asciiTheme="minorHAnsi" w:hAnsiTheme="minorHAnsi" w:cstheme="minorHAnsi"/>
          <w:b/>
          <w:sz w:val="20"/>
          <w:szCs w:val="20"/>
          <w:lang w:val="en-US"/>
        </w:rPr>
        <w:t>Conversion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 xml:space="preserve">символ, указывающий как аргумент должен быть отформатирован. </w:t>
      </w:r>
      <w:r w:rsidR="007B46C2" w:rsidRPr="007B46C2">
        <w:rPr>
          <w:rFonts w:asciiTheme="minorHAnsi" w:hAnsiTheme="minorHAnsi" w:cstheme="minorHAnsi"/>
          <w:sz w:val="20"/>
          <w:szCs w:val="20"/>
        </w:rPr>
        <w:t>Не является обязательной частью конструкции.</w:t>
      </w:r>
    </w:p>
    <w:p w:rsidR="00E9729B" w:rsidRPr="005758D1" w:rsidRDefault="00E9729B" w:rsidP="00670A76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E7127C" w:rsidRPr="005758D1" w:rsidRDefault="00E7127C" w:rsidP="001003BD">
      <w:pPr>
        <w:pStyle w:val="a0"/>
        <w:rPr>
          <w:rFonts w:asciiTheme="minorHAnsi" w:hAnsiTheme="minorHAnsi" w:cstheme="minorHAnsi"/>
        </w:rPr>
      </w:pPr>
    </w:p>
    <w:p w:rsidR="000720DA" w:rsidRPr="005758D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758D1">
        <w:rPr>
          <w:rFonts w:ascii="Segoe UI" w:hAnsi="Segoe UI" w:cs="Segoe UI"/>
        </w:rPr>
        <w:t>Закрепление материала</w:t>
      </w:r>
    </w:p>
    <w:p w:rsidR="000720DA" w:rsidRPr="005758D1" w:rsidRDefault="000720DA" w:rsidP="00CD3801">
      <w:pPr>
        <w:rPr>
          <w:rFonts w:asciiTheme="minorHAnsi" w:hAnsiTheme="minorHAnsi" w:cstheme="minorHAnsi"/>
        </w:rPr>
      </w:pPr>
    </w:p>
    <w:p w:rsidR="00980C59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переменная</w:t>
      </w:r>
      <w:r w:rsidR="00980C59" w:rsidRPr="005758D1">
        <w:rPr>
          <w:rFonts w:asciiTheme="minorHAnsi" w:hAnsiTheme="minorHAnsi" w:cstheme="minorHAnsi"/>
          <w:sz w:val="20"/>
          <w:szCs w:val="20"/>
        </w:rPr>
        <w:t>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Где и для чего используются переменные?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Назовите основные типы данных.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Какие типы данных подходят для хранения значений чисел с плавающей запятой?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 каком формате должны задаваться значения для строковых переменных?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константа?</w:t>
      </w:r>
    </w:p>
    <w:p w:rsidR="00784B51" w:rsidRPr="005758D1" w:rsidRDefault="00784B51" w:rsidP="00784B5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 каких случаях используются константы?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преобразование значений типов</w:t>
      </w:r>
      <w:r w:rsidR="008E7809" w:rsidRPr="005758D1">
        <w:rPr>
          <w:rFonts w:asciiTheme="minorHAnsi" w:hAnsiTheme="minorHAnsi" w:cstheme="minorHAnsi"/>
          <w:sz w:val="20"/>
          <w:szCs w:val="20"/>
        </w:rPr>
        <w:t xml:space="preserve"> (</w:t>
      </w:r>
      <w:r w:rsidR="008E7809" w:rsidRPr="005758D1">
        <w:rPr>
          <w:rFonts w:asciiTheme="minorHAnsi" w:hAnsiTheme="minorHAnsi" w:cstheme="minorHAnsi"/>
          <w:sz w:val="20"/>
          <w:szCs w:val="20"/>
          <w:lang w:val="en-US"/>
        </w:rPr>
        <w:t>Casting</w:t>
      </w:r>
      <w:r w:rsidR="008E7809" w:rsidRPr="005758D1">
        <w:rPr>
          <w:rFonts w:asciiTheme="minorHAnsi" w:hAnsiTheme="minorHAnsi" w:cstheme="minorHAnsi"/>
          <w:sz w:val="20"/>
          <w:szCs w:val="20"/>
        </w:rPr>
        <w:t>)</w:t>
      </w:r>
      <w:r w:rsidRPr="005758D1">
        <w:rPr>
          <w:rFonts w:asciiTheme="minorHAnsi" w:hAnsiTheme="minorHAnsi" w:cstheme="minorHAnsi"/>
          <w:sz w:val="20"/>
          <w:szCs w:val="20"/>
        </w:rPr>
        <w:t>?</w:t>
      </w:r>
    </w:p>
    <w:p w:rsidR="008E7809" w:rsidRPr="005758D1" w:rsidRDefault="008E7809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Какие существуют правила использования преобразования значений при работе с константами?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В чем разница явного</w:t>
      </w:r>
      <w:r w:rsidR="007B46C2">
        <w:rPr>
          <w:rFonts w:asciiTheme="minorHAnsi" w:hAnsiTheme="minorHAnsi" w:cstheme="minorHAnsi"/>
          <w:sz w:val="20"/>
          <w:szCs w:val="20"/>
        </w:rPr>
        <w:t xml:space="preserve"> </w:t>
      </w:r>
      <w:r w:rsidRPr="005758D1">
        <w:rPr>
          <w:rFonts w:asciiTheme="minorHAnsi" w:hAnsiTheme="minorHAnsi" w:cstheme="minorHAnsi"/>
          <w:sz w:val="20"/>
          <w:szCs w:val="20"/>
        </w:rPr>
        <w:t>и неявного преобразования значения типа?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конкатенация?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переполнение и как его контролировать в программах?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инкремент и декремент?</w:t>
      </w:r>
    </w:p>
    <w:p w:rsidR="00784B51" w:rsidRPr="005758D1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Какие ограничения применяются к неинициализированным локальным переменным?</w:t>
      </w:r>
    </w:p>
    <w:p w:rsidR="00184994" w:rsidRPr="005758D1" w:rsidRDefault="007F0DF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  <w:sz w:val="20"/>
          <w:szCs w:val="20"/>
        </w:rPr>
        <w:t>Можно ли использовать в операциях сравнения, два значения разных типов данных?</w:t>
      </w:r>
    </w:p>
    <w:p w:rsidR="00D46365" w:rsidRPr="005758D1" w:rsidRDefault="00D46365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  <w:sz w:val="20"/>
          <w:szCs w:val="20"/>
        </w:rPr>
        <w:t>Что такое неявно типизированная локальная переменная?</w:t>
      </w:r>
    </w:p>
    <w:p w:rsidR="00011711" w:rsidRPr="005758D1" w:rsidRDefault="00011711" w:rsidP="00CD3801">
      <w:pPr>
        <w:rPr>
          <w:rFonts w:asciiTheme="minorHAnsi" w:hAnsiTheme="minorHAnsi" w:cstheme="minorHAnsi"/>
        </w:rPr>
      </w:pPr>
    </w:p>
    <w:p w:rsidR="00316F78" w:rsidRPr="005758D1" w:rsidRDefault="00316F78" w:rsidP="00CD3801">
      <w:pPr>
        <w:rPr>
          <w:rFonts w:asciiTheme="minorHAnsi" w:hAnsiTheme="minorHAnsi" w:cstheme="minorHAnsi"/>
        </w:rPr>
      </w:pPr>
    </w:p>
    <w:p w:rsidR="000720DA" w:rsidRPr="005758D1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758D1">
        <w:rPr>
          <w:rFonts w:ascii="Segoe UI" w:hAnsi="Segoe UI" w:cs="Segoe UI"/>
        </w:rPr>
        <w:t>Дополнительное задание</w:t>
      </w:r>
    </w:p>
    <w:p w:rsidR="00290348" w:rsidRPr="005758D1" w:rsidRDefault="00290348" w:rsidP="00CD3801">
      <w:pPr>
        <w:rPr>
          <w:rFonts w:asciiTheme="minorHAnsi" w:hAnsiTheme="minorHAnsi" w:cstheme="minorHAnsi"/>
        </w:rPr>
      </w:pPr>
    </w:p>
    <w:p w:rsidR="007C0ED1" w:rsidRPr="005758D1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Задание</w:t>
      </w:r>
    </w:p>
    <w:p w:rsidR="007C0ED1" w:rsidRPr="007B46C2" w:rsidRDefault="007C0ED1" w:rsidP="007C0ED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 xml:space="preserve">Используя </w:t>
      </w:r>
      <w:r w:rsidR="007B46C2">
        <w:rPr>
          <w:rFonts w:asciiTheme="minorHAnsi" w:hAnsiTheme="minorHAnsi" w:cstheme="minorHAnsi"/>
          <w:lang w:val="en-US"/>
        </w:rPr>
        <w:t>IntelliJ</w:t>
      </w:r>
      <w:r w:rsidR="007B46C2" w:rsidRPr="007B46C2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  <w:lang w:val="en-US"/>
        </w:rPr>
        <w:t>IDEA</w:t>
      </w:r>
      <w:r w:rsidR="007B46C2" w:rsidRPr="007B46C2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</w:rPr>
        <w:t>, создайте проект</w:t>
      </w:r>
      <w:r w:rsidR="007B46C2" w:rsidRPr="007B46C2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  <w:lang w:val="en-US"/>
        </w:rPr>
        <w:t>c</w:t>
      </w:r>
      <w:r w:rsidR="007B46C2" w:rsidRPr="007B46C2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</w:rPr>
        <w:t xml:space="preserve">классом </w:t>
      </w:r>
      <w:r w:rsidR="007B46C2">
        <w:rPr>
          <w:rFonts w:asciiTheme="minorHAnsi" w:hAnsiTheme="minorHAnsi" w:cstheme="minorHAnsi"/>
          <w:lang w:val="en-US"/>
        </w:rPr>
        <w:t>main</w:t>
      </w:r>
      <w:r w:rsidR="007B46C2" w:rsidRPr="007B46C2">
        <w:rPr>
          <w:rFonts w:asciiTheme="minorHAnsi" w:hAnsiTheme="minorHAnsi" w:cstheme="minorHAnsi"/>
        </w:rPr>
        <w:t>.</w:t>
      </w:r>
    </w:p>
    <w:p w:rsidR="00A411B6" w:rsidRPr="005758D1" w:rsidRDefault="007C0ED1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lastRenderedPageBreak/>
        <w:t>Создайте две целочисленные переменные и выведите на экран результаты всех арифметических операций над этими двумя переменными.</w:t>
      </w:r>
    </w:p>
    <w:p w:rsidR="00E857BF" w:rsidRPr="005758D1" w:rsidRDefault="00E857BF" w:rsidP="00CD3801">
      <w:pPr>
        <w:rPr>
          <w:rFonts w:asciiTheme="minorHAnsi" w:hAnsiTheme="minorHAnsi" w:cstheme="minorHAnsi"/>
        </w:rPr>
      </w:pPr>
    </w:p>
    <w:p w:rsidR="00E857BF" w:rsidRPr="005758D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5758D1">
        <w:rPr>
          <w:rFonts w:ascii="Segoe UI" w:hAnsi="Segoe UI" w:cs="Segoe UI"/>
        </w:rPr>
        <w:t>Самостоятельная деятельность учащегося</w:t>
      </w:r>
    </w:p>
    <w:p w:rsidR="00E857BF" w:rsidRPr="005758D1" w:rsidRDefault="00E857BF" w:rsidP="00CD3801">
      <w:pPr>
        <w:rPr>
          <w:rFonts w:asciiTheme="minorHAnsi" w:hAnsiTheme="minorHAnsi" w:cstheme="minorHAnsi"/>
        </w:rPr>
      </w:pPr>
    </w:p>
    <w:p w:rsidR="00E857BF" w:rsidRPr="005758D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Задание 1</w:t>
      </w:r>
    </w:p>
    <w:p w:rsidR="005758D1" w:rsidRPr="005758D1" w:rsidRDefault="0075357C" w:rsidP="00C443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Имеется</w:t>
      </w:r>
      <w:r w:rsidR="00C44389" w:rsidRPr="005758D1">
        <w:rPr>
          <w:rFonts w:asciiTheme="minorHAnsi" w:hAnsiTheme="minorHAnsi" w:cstheme="minorHAnsi"/>
        </w:rPr>
        <w:t xml:space="preserve"> 3 переменные типа </w:t>
      </w:r>
      <w:r w:rsidR="00C44389" w:rsidRPr="00A60B4C">
        <w:rPr>
          <w:rFonts w:ascii="Consolas" w:eastAsia="SimSun" w:hAnsi="Consolas" w:cs="Consolas"/>
          <w:noProof/>
          <w:color w:val="0000FF"/>
          <w:sz w:val="19"/>
          <w:szCs w:val="19"/>
          <w:lang w:eastAsia="en-US"/>
        </w:rPr>
        <w:t>int</w:t>
      </w:r>
      <w:r w:rsidR="005758D1">
        <w:rPr>
          <w:rFonts w:ascii="Consolas" w:hAnsi="Consolas" w:cs="Consolas"/>
        </w:rPr>
        <w:t xml:space="preserve"> </w:t>
      </w:r>
      <w:r w:rsidR="00C44389" w:rsidRPr="005758D1">
        <w:rPr>
          <w:rFonts w:ascii="Consolas" w:hAnsi="Consolas" w:cs="Consolas"/>
          <w:lang w:val="en-US"/>
        </w:rPr>
        <w:t>x</w:t>
      </w:r>
      <w:r w:rsidR="00C44389" w:rsidRPr="005758D1">
        <w:rPr>
          <w:rFonts w:ascii="Consolas" w:hAnsi="Consolas" w:cs="Consolas"/>
        </w:rPr>
        <w:t xml:space="preserve"> = 10, </w:t>
      </w:r>
      <w:r w:rsidR="00C44389" w:rsidRPr="005758D1">
        <w:rPr>
          <w:rFonts w:ascii="Consolas" w:hAnsi="Consolas" w:cs="Consolas"/>
          <w:lang w:val="en-US"/>
        </w:rPr>
        <w:t>y</w:t>
      </w:r>
      <w:r w:rsidR="00C44389" w:rsidRPr="005758D1">
        <w:rPr>
          <w:rFonts w:ascii="Consolas" w:hAnsi="Consolas" w:cs="Consolas"/>
        </w:rPr>
        <w:t xml:space="preserve"> = 12, и</w:t>
      </w:r>
      <w:r w:rsidR="00C870A9" w:rsidRPr="005758D1">
        <w:rPr>
          <w:rFonts w:ascii="Consolas" w:hAnsi="Consolas" w:cs="Consolas"/>
        </w:rPr>
        <w:t xml:space="preserve"> </w:t>
      </w:r>
      <w:r w:rsidR="00C44389" w:rsidRPr="005758D1">
        <w:rPr>
          <w:rFonts w:ascii="Consolas" w:hAnsi="Consolas" w:cs="Consolas"/>
          <w:lang w:val="en-US"/>
        </w:rPr>
        <w:t>z</w:t>
      </w:r>
      <w:r w:rsidR="005758D1" w:rsidRPr="005758D1">
        <w:rPr>
          <w:rFonts w:ascii="Consolas" w:hAnsi="Consolas" w:cs="Consolas"/>
        </w:rPr>
        <w:t xml:space="preserve"> = 3;</w:t>
      </w:r>
    </w:p>
    <w:p w:rsidR="00C44389" w:rsidRDefault="00C44389" w:rsidP="00C44389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Выполните и рассчитайте результат следующих операций для этих переменных:</w:t>
      </w:r>
    </w:p>
    <w:p w:rsidR="0075357C" w:rsidRPr="005758D1" w:rsidRDefault="0075357C" w:rsidP="00C44389">
      <w:pPr>
        <w:rPr>
          <w:rFonts w:asciiTheme="minorHAnsi" w:hAnsiTheme="minorHAnsi" w:cstheme="minorHAnsi"/>
        </w:rPr>
      </w:pPr>
    </w:p>
    <w:p w:rsidR="00C44389" w:rsidRPr="0075357C" w:rsidRDefault="00C44389" w:rsidP="00C44389">
      <w:pPr>
        <w:pStyle w:val="ac"/>
        <w:numPr>
          <w:ilvl w:val="2"/>
          <w:numId w:val="11"/>
        </w:numPr>
        <w:autoSpaceDE w:val="0"/>
        <w:autoSpaceDN w:val="0"/>
        <w:adjustRightInd w:val="0"/>
        <w:ind w:left="426" w:hanging="284"/>
        <w:rPr>
          <w:rFonts w:ascii="Consolas" w:eastAsia="SimSun" w:hAnsi="Consolas" w:cs="Consolas"/>
          <w:b/>
          <w:bCs/>
          <w:lang w:val="en-US" w:eastAsia="en-US"/>
        </w:rPr>
      </w:pPr>
      <w:r w:rsidRPr="0075357C">
        <w:rPr>
          <w:rFonts w:ascii="Consolas" w:eastAsia="SimSun" w:hAnsi="Consolas" w:cs="Consolas"/>
          <w:lang w:val="en-US" w:eastAsia="en-US"/>
        </w:rPr>
        <w:t>x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+=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y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-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x++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*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z</w:t>
      </w:r>
      <w:r w:rsidRPr="0075357C">
        <w:rPr>
          <w:rFonts w:ascii="Consolas" w:eastAsia="SimSun" w:hAnsi="Consolas" w:cs="Consolas"/>
          <w:b/>
          <w:bCs/>
          <w:lang w:val="en-US" w:eastAsia="en-US"/>
        </w:rPr>
        <w:t>;</w:t>
      </w:r>
    </w:p>
    <w:p w:rsidR="00C44389" w:rsidRPr="0075357C" w:rsidRDefault="00C44389" w:rsidP="00C44389">
      <w:pPr>
        <w:pStyle w:val="ac"/>
        <w:numPr>
          <w:ilvl w:val="2"/>
          <w:numId w:val="11"/>
        </w:numPr>
        <w:autoSpaceDE w:val="0"/>
        <w:autoSpaceDN w:val="0"/>
        <w:adjustRightInd w:val="0"/>
        <w:ind w:left="426" w:hanging="284"/>
        <w:rPr>
          <w:rFonts w:ascii="Consolas" w:eastAsia="SimSun" w:hAnsi="Consolas" w:cs="Consolas"/>
          <w:b/>
          <w:bCs/>
          <w:lang w:val="en-US" w:eastAsia="en-US"/>
        </w:rPr>
      </w:pPr>
      <w:r w:rsidRPr="0075357C">
        <w:rPr>
          <w:rFonts w:ascii="Consolas" w:eastAsia="SimSun" w:hAnsi="Consolas" w:cs="Consolas"/>
          <w:lang w:val="en-US" w:eastAsia="en-US"/>
        </w:rPr>
        <w:t>z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=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--x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="0075357C">
        <w:rPr>
          <w:rFonts w:ascii="Consolas" w:eastAsia="SimSun" w:hAnsi="Consolas" w:cs="Consolas"/>
          <w:lang w:val="en-US" w:eastAsia="en-US"/>
        </w:rPr>
        <w:t>–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y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*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5</w:t>
      </w:r>
      <w:r w:rsidRPr="0075357C">
        <w:rPr>
          <w:rFonts w:ascii="Consolas" w:eastAsia="SimSun" w:hAnsi="Consolas" w:cs="Consolas"/>
          <w:b/>
          <w:bCs/>
          <w:lang w:val="en-US" w:eastAsia="en-US"/>
        </w:rPr>
        <w:t>;</w:t>
      </w:r>
    </w:p>
    <w:p w:rsidR="00C44389" w:rsidRPr="0075357C" w:rsidRDefault="00C44389" w:rsidP="00C44389">
      <w:pPr>
        <w:pStyle w:val="ac"/>
        <w:numPr>
          <w:ilvl w:val="2"/>
          <w:numId w:val="11"/>
        </w:numPr>
        <w:autoSpaceDE w:val="0"/>
        <w:autoSpaceDN w:val="0"/>
        <w:adjustRightInd w:val="0"/>
        <w:ind w:left="426" w:hanging="284"/>
        <w:rPr>
          <w:rFonts w:ascii="Consolas" w:eastAsia="SimSun" w:hAnsi="Consolas" w:cs="Consolas"/>
          <w:b/>
          <w:bCs/>
          <w:lang w:val="en-US" w:eastAsia="en-US"/>
        </w:rPr>
      </w:pPr>
      <w:r w:rsidRPr="0075357C">
        <w:rPr>
          <w:rFonts w:ascii="Consolas" w:eastAsia="SimSun" w:hAnsi="Consolas" w:cs="Consolas"/>
          <w:lang w:val="en-US" w:eastAsia="en-US"/>
        </w:rPr>
        <w:t>y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/=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x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+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5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%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val="en-US" w:eastAsia="en-US"/>
        </w:rPr>
        <w:t>z</w:t>
      </w:r>
      <w:r w:rsidRPr="0075357C">
        <w:rPr>
          <w:rFonts w:ascii="Consolas" w:eastAsia="SimSun" w:hAnsi="Consolas" w:cs="Consolas"/>
          <w:b/>
          <w:bCs/>
          <w:lang w:val="en-US" w:eastAsia="en-US"/>
        </w:rPr>
        <w:t>;</w:t>
      </w:r>
    </w:p>
    <w:p w:rsidR="00C44389" w:rsidRPr="0075357C" w:rsidRDefault="00C44389" w:rsidP="00C44389">
      <w:pPr>
        <w:pStyle w:val="ac"/>
        <w:numPr>
          <w:ilvl w:val="2"/>
          <w:numId w:val="11"/>
        </w:numPr>
        <w:autoSpaceDE w:val="0"/>
        <w:autoSpaceDN w:val="0"/>
        <w:adjustRightInd w:val="0"/>
        <w:ind w:left="426" w:hanging="284"/>
        <w:rPr>
          <w:rFonts w:ascii="Consolas" w:eastAsia="SimSun" w:hAnsi="Consolas" w:cs="Consolas"/>
          <w:b/>
          <w:bCs/>
          <w:lang w:eastAsia="en-US"/>
        </w:rPr>
      </w:pPr>
      <w:r w:rsidRPr="0075357C">
        <w:rPr>
          <w:rFonts w:ascii="Consolas" w:eastAsia="SimSun" w:hAnsi="Consolas" w:cs="Consolas"/>
          <w:lang w:eastAsia="en-US"/>
        </w:rPr>
        <w:t>z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=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x++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+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y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*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5</w:t>
      </w:r>
      <w:r w:rsidRPr="0075357C">
        <w:rPr>
          <w:rFonts w:ascii="Consolas" w:eastAsia="SimSun" w:hAnsi="Consolas" w:cs="Consolas"/>
          <w:b/>
          <w:bCs/>
          <w:lang w:eastAsia="en-US"/>
        </w:rPr>
        <w:t>;</w:t>
      </w:r>
    </w:p>
    <w:p w:rsidR="00C44389" w:rsidRPr="0075357C" w:rsidRDefault="00C44389" w:rsidP="00C44389">
      <w:pPr>
        <w:pStyle w:val="ac"/>
        <w:numPr>
          <w:ilvl w:val="2"/>
          <w:numId w:val="11"/>
        </w:numPr>
        <w:autoSpaceDE w:val="0"/>
        <w:autoSpaceDN w:val="0"/>
        <w:adjustRightInd w:val="0"/>
        <w:ind w:left="426" w:hanging="284"/>
        <w:rPr>
          <w:rFonts w:ascii="Consolas" w:eastAsia="SimSun" w:hAnsi="Consolas" w:cs="Consolas"/>
          <w:b/>
          <w:bCs/>
          <w:lang w:eastAsia="en-US"/>
        </w:rPr>
      </w:pPr>
      <w:r w:rsidRPr="0075357C">
        <w:rPr>
          <w:rFonts w:ascii="Consolas" w:eastAsia="SimSun" w:hAnsi="Consolas" w:cs="Consolas"/>
          <w:lang w:eastAsia="en-US"/>
        </w:rPr>
        <w:t>x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=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y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-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x++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*</w:t>
      </w:r>
      <w:r w:rsidR="0075357C">
        <w:rPr>
          <w:rFonts w:ascii="Consolas" w:eastAsia="SimSun" w:hAnsi="Consolas" w:cs="Consolas"/>
          <w:lang w:eastAsia="en-US"/>
        </w:rPr>
        <w:t xml:space="preserve"> </w:t>
      </w:r>
      <w:r w:rsidRPr="0075357C">
        <w:rPr>
          <w:rFonts w:ascii="Consolas" w:eastAsia="SimSun" w:hAnsi="Consolas" w:cs="Consolas"/>
          <w:lang w:eastAsia="en-US"/>
        </w:rPr>
        <w:t>z</w:t>
      </w:r>
      <w:r w:rsidRPr="0075357C">
        <w:rPr>
          <w:rFonts w:ascii="Consolas" w:eastAsia="SimSun" w:hAnsi="Consolas" w:cs="Consolas"/>
          <w:b/>
          <w:bCs/>
          <w:lang w:eastAsia="en-US"/>
        </w:rPr>
        <w:t>;</w:t>
      </w:r>
    </w:p>
    <w:p w:rsidR="00E857BF" w:rsidRPr="005758D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857BF" w:rsidRPr="005758D1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Задание 2</w:t>
      </w:r>
    </w:p>
    <w:p w:rsidR="00E67C85" w:rsidRPr="007B46C2" w:rsidRDefault="00E67C85" w:rsidP="00E67C8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Используя</w:t>
      </w:r>
      <w:r w:rsidR="005758D1" w:rsidRPr="005758D1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IntelliJ</w:t>
      </w:r>
      <w:r w:rsidR="004D18A3" w:rsidRPr="004D18A3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IDEA</w:t>
      </w:r>
      <w:r w:rsidRPr="005758D1">
        <w:rPr>
          <w:rFonts w:asciiTheme="minorHAnsi" w:hAnsiTheme="minorHAnsi" w:cstheme="minorHAnsi"/>
        </w:rPr>
        <w:t>, создайте</w:t>
      </w:r>
      <w:r w:rsidR="005758D1" w:rsidRPr="005758D1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</w:rPr>
        <w:t xml:space="preserve">класс </w:t>
      </w:r>
      <w:r w:rsidR="007B46C2" w:rsidRPr="007B46C2">
        <w:rPr>
          <w:rFonts w:asciiTheme="minorHAnsi" w:hAnsiTheme="minorHAnsi" w:cstheme="minorHAnsi"/>
          <w:b/>
          <w:lang w:val="en-US"/>
        </w:rPr>
        <w:t>arithmeticAverage</w:t>
      </w:r>
      <w:r w:rsidRPr="005758D1">
        <w:rPr>
          <w:rFonts w:asciiTheme="minorHAnsi" w:hAnsiTheme="minorHAnsi" w:cstheme="minorHAnsi"/>
        </w:rPr>
        <w:t xml:space="preserve"> </w:t>
      </w:r>
      <w:r w:rsidR="007B46C2" w:rsidRPr="007B46C2">
        <w:rPr>
          <w:rFonts w:asciiTheme="minorHAnsi" w:hAnsiTheme="minorHAnsi" w:cstheme="minorHAnsi"/>
        </w:rPr>
        <w:t>.</w:t>
      </w:r>
    </w:p>
    <w:p w:rsidR="00A66C55" w:rsidRPr="005758D1" w:rsidRDefault="003049D5" w:rsidP="00CD380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Вычислите среднее арифметическое трех целочисленных значений</w:t>
      </w:r>
      <w:r w:rsidR="00E67C85" w:rsidRPr="005758D1">
        <w:rPr>
          <w:rFonts w:asciiTheme="minorHAnsi" w:hAnsiTheme="minorHAnsi" w:cstheme="minorHAnsi"/>
        </w:rPr>
        <w:t xml:space="preserve"> и выведите его на экран</w:t>
      </w:r>
      <w:r w:rsidRPr="005758D1">
        <w:rPr>
          <w:rFonts w:asciiTheme="minorHAnsi" w:hAnsiTheme="minorHAnsi" w:cstheme="minorHAnsi"/>
        </w:rPr>
        <w:t>.</w:t>
      </w:r>
    </w:p>
    <w:p w:rsidR="00D46365" w:rsidRPr="005758D1" w:rsidRDefault="00D46365" w:rsidP="00CD380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С какой проблемой вы столкнулись? Какой тип переменных лучше использовать для корректного отображения результата?</w:t>
      </w:r>
    </w:p>
    <w:p w:rsidR="003049D5" w:rsidRPr="005758D1" w:rsidRDefault="003049D5" w:rsidP="00CD3801">
      <w:pPr>
        <w:rPr>
          <w:rFonts w:asciiTheme="minorHAnsi" w:hAnsiTheme="minorHAnsi" w:cstheme="minorHAnsi"/>
        </w:rPr>
      </w:pPr>
    </w:p>
    <w:p w:rsidR="00A66C55" w:rsidRPr="005758D1" w:rsidRDefault="00A66C55" w:rsidP="00CD380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Задание 3</w:t>
      </w:r>
    </w:p>
    <w:p w:rsidR="00E67C85" w:rsidRPr="005758D1" w:rsidRDefault="00E67C85" w:rsidP="00E67C8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Используя</w:t>
      </w:r>
      <w:r w:rsidR="005758D1" w:rsidRPr="005758D1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IntelliJ</w:t>
      </w:r>
      <w:r w:rsidR="004D18A3" w:rsidRPr="004D18A3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IDEA</w:t>
      </w:r>
      <w:r w:rsidRPr="005758D1">
        <w:rPr>
          <w:rFonts w:asciiTheme="minorHAnsi" w:hAnsiTheme="minorHAnsi" w:cstheme="minorHAnsi"/>
        </w:rPr>
        <w:t>, создайте</w:t>
      </w:r>
      <w:r w:rsidR="005758D1" w:rsidRPr="005758D1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</w:rPr>
        <w:t xml:space="preserve">класс </w:t>
      </w:r>
      <w:r w:rsidR="007B46C2" w:rsidRPr="007B46C2">
        <w:rPr>
          <w:rFonts w:asciiTheme="minorHAnsi" w:hAnsiTheme="minorHAnsi" w:cstheme="minorHAnsi"/>
          <w:b/>
          <w:lang w:val="en-US"/>
        </w:rPr>
        <w:t>circle</w:t>
      </w:r>
      <w:r w:rsidRPr="005758D1">
        <w:rPr>
          <w:rFonts w:asciiTheme="minorHAnsi" w:hAnsiTheme="minorHAnsi" w:cstheme="minorHAnsi"/>
        </w:rPr>
        <w:t xml:space="preserve">. </w:t>
      </w:r>
    </w:p>
    <w:p w:rsidR="003049D5" w:rsidRPr="005758D1" w:rsidRDefault="007B46C2" w:rsidP="003049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Создайте константу с именем </w:t>
      </w:r>
      <w:r>
        <w:rPr>
          <w:rFonts w:asciiTheme="minorHAnsi" w:hAnsiTheme="minorHAnsi" w:cstheme="minorHAnsi"/>
          <w:lang w:val="en-US"/>
        </w:rPr>
        <w:t>PI</w:t>
      </w:r>
      <w:r w:rsidR="003049D5" w:rsidRPr="005758D1">
        <w:rPr>
          <w:rFonts w:asciiTheme="minorHAnsi" w:hAnsiTheme="minorHAnsi" w:cstheme="minorHAnsi"/>
        </w:rPr>
        <w:t xml:space="preserve"> (число</w:t>
      </w:r>
      <w:r w:rsidR="000C11A5">
        <w:rPr>
          <w:rFonts w:asciiTheme="minorHAnsi" w:hAnsiTheme="minorHAnsi" w:cstheme="minorHAnsi"/>
        </w:rPr>
        <w:t xml:space="preserve"> π</w:t>
      </w:r>
      <w:r w:rsidR="003049D5" w:rsidRPr="005758D1">
        <w:rPr>
          <w:rFonts w:asciiTheme="minorHAnsi" w:hAnsiTheme="minorHAnsi" w:cstheme="minorHAnsi"/>
        </w:rPr>
        <w:t xml:space="preserve"> «пи»), создайте переменную радиус с именем – </w:t>
      </w:r>
      <w:r w:rsidR="003049D5" w:rsidRPr="005758D1">
        <w:rPr>
          <w:rFonts w:asciiTheme="minorHAnsi" w:hAnsiTheme="minorHAnsi" w:cstheme="minorHAnsi"/>
          <w:lang w:val="en-US"/>
        </w:rPr>
        <w:t>r</w:t>
      </w:r>
      <w:r w:rsidR="000C11A5">
        <w:rPr>
          <w:rFonts w:asciiTheme="minorHAnsi" w:hAnsiTheme="minorHAnsi" w:cstheme="minorHAnsi"/>
        </w:rPr>
        <w:t>. Используя формулу π</w:t>
      </w:r>
      <w:r w:rsidR="003049D5" w:rsidRPr="005758D1">
        <w:rPr>
          <w:rFonts w:asciiTheme="minorHAnsi" w:hAnsiTheme="minorHAnsi" w:cstheme="minorHAnsi"/>
          <w:lang w:val="en-US"/>
        </w:rPr>
        <w:t>R</w:t>
      </w:r>
      <w:r w:rsidR="003049D5" w:rsidRPr="005758D1">
        <w:rPr>
          <w:rFonts w:asciiTheme="minorHAnsi" w:hAnsiTheme="minorHAnsi" w:cstheme="minorHAnsi"/>
          <w:vertAlign w:val="superscript"/>
        </w:rPr>
        <w:t>2</w:t>
      </w:r>
      <w:r w:rsidR="003049D5" w:rsidRPr="005758D1">
        <w:rPr>
          <w:rFonts w:asciiTheme="minorHAnsi" w:hAnsiTheme="minorHAnsi" w:cstheme="minorHAnsi"/>
        </w:rPr>
        <w:t xml:space="preserve">, вычислите площадь </w:t>
      </w:r>
      <w:r w:rsidR="00972324">
        <w:rPr>
          <w:rFonts w:asciiTheme="minorHAnsi" w:hAnsiTheme="minorHAnsi" w:cstheme="minorHAnsi"/>
        </w:rPr>
        <w:t>круга</w:t>
      </w:r>
      <w:r w:rsidR="003049D5" w:rsidRPr="005758D1">
        <w:rPr>
          <w:rFonts w:asciiTheme="minorHAnsi" w:hAnsiTheme="minorHAnsi" w:cstheme="minorHAnsi"/>
        </w:rPr>
        <w:t xml:space="preserve"> и выведите результат на экран.</w:t>
      </w:r>
    </w:p>
    <w:p w:rsidR="003049D5" w:rsidRPr="005758D1" w:rsidRDefault="003049D5" w:rsidP="00CD3801">
      <w:pPr>
        <w:rPr>
          <w:rFonts w:asciiTheme="minorHAnsi" w:hAnsiTheme="minorHAnsi" w:cstheme="minorHAnsi"/>
        </w:rPr>
      </w:pPr>
    </w:p>
    <w:p w:rsidR="00A66C55" w:rsidRPr="005758D1" w:rsidRDefault="00A66C55" w:rsidP="00CD3801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Задание 4</w:t>
      </w:r>
    </w:p>
    <w:p w:rsidR="003049D5" w:rsidRPr="005758D1" w:rsidRDefault="003049D5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Используя</w:t>
      </w:r>
      <w:r w:rsidR="005758D1" w:rsidRPr="005758D1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IntelliJ</w:t>
      </w:r>
      <w:r w:rsidR="004D18A3" w:rsidRPr="004D18A3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IDEA</w:t>
      </w:r>
      <w:r w:rsidRPr="005758D1">
        <w:rPr>
          <w:rFonts w:asciiTheme="minorHAnsi" w:hAnsiTheme="minorHAnsi" w:cstheme="minorHAnsi"/>
        </w:rPr>
        <w:t>, создайте</w:t>
      </w:r>
      <w:r w:rsidR="005758D1" w:rsidRPr="005758D1">
        <w:rPr>
          <w:rFonts w:asciiTheme="minorHAnsi" w:hAnsiTheme="minorHAnsi" w:cstheme="minorHAnsi"/>
        </w:rPr>
        <w:t xml:space="preserve"> </w:t>
      </w:r>
      <w:r w:rsidR="007B46C2">
        <w:rPr>
          <w:rFonts w:asciiTheme="minorHAnsi" w:hAnsiTheme="minorHAnsi" w:cstheme="minorHAnsi"/>
        </w:rPr>
        <w:t xml:space="preserve">класс </w:t>
      </w:r>
      <w:r w:rsidR="007B46C2" w:rsidRPr="007B46C2">
        <w:rPr>
          <w:rFonts w:asciiTheme="minorHAnsi" w:hAnsiTheme="minorHAnsi" w:cstheme="minorHAnsi"/>
          <w:b/>
          <w:lang w:val="en-US"/>
        </w:rPr>
        <w:t>volume</w:t>
      </w:r>
      <w:r w:rsidRPr="005758D1">
        <w:rPr>
          <w:rFonts w:asciiTheme="minorHAnsi" w:hAnsiTheme="minorHAnsi" w:cstheme="minorHAnsi"/>
        </w:rPr>
        <w:t xml:space="preserve">. </w:t>
      </w:r>
    </w:p>
    <w:p w:rsidR="003049D5" w:rsidRPr="005758D1" w:rsidRDefault="003049D5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 xml:space="preserve">Напишите программу расчета объема - </w:t>
      </w:r>
      <w:r w:rsidRPr="005758D1">
        <w:rPr>
          <w:rFonts w:asciiTheme="minorHAnsi" w:hAnsiTheme="minorHAnsi" w:cstheme="minorHAnsi"/>
          <w:lang w:val="en-US"/>
        </w:rPr>
        <w:t>V</w:t>
      </w:r>
      <w:r w:rsidRPr="005758D1">
        <w:rPr>
          <w:rFonts w:asciiTheme="minorHAnsi" w:hAnsiTheme="minorHAnsi" w:cstheme="minorHAnsi"/>
        </w:rPr>
        <w:t xml:space="preserve"> и площади поверхности -</w:t>
      </w:r>
      <w:r w:rsidRPr="005758D1">
        <w:rPr>
          <w:rFonts w:asciiTheme="minorHAnsi" w:hAnsiTheme="minorHAnsi" w:cstheme="minorHAnsi"/>
          <w:lang w:val="en-US"/>
        </w:rPr>
        <w:t>S</w:t>
      </w:r>
      <w:r w:rsidRPr="005758D1">
        <w:rPr>
          <w:rFonts w:asciiTheme="minorHAnsi" w:hAnsiTheme="minorHAnsi" w:cstheme="minorHAnsi"/>
        </w:rPr>
        <w:t xml:space="preserve"> цилиндра. </w:t>
      </w:r>
    </w:p>
    <w:p w:rsidR="003049D5" w:rsidRPr="005758D1" w:rsidRDefault="003049D5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 xml:space="preserve">Объем </w:t>
      </w:r>
      <w:r w:rsidRPr="005758D1">
        <w:rPr>
          <w:rFonts w:asciiTheme="minorHAnsi" w:hAnsiTheme="minorHAnsi" w:cstheme="minorHAnsi"/>
          <w:lang w:val="en-US"/>
        </w:rPr>
        <w:t>V</w:t>
      </w:r>
      <w:r w:rsidRPr="005758D1">
        <w:rPr>
          <w:rFonts w:asciiTheme="minorHAnsi" w:hAnsiTheme="minorHAnsi" w:cstheme="minorHAnsi"/>
        </w:rPr>
        <w:t xml:space="preserve"> цилиндра</w:t>
      </w:r>
      <w:r w:rsidR="000C11A5">
        <w:rPr>
          <w:rFonts w:asciiTheme="minorHAnsi" w:hAnsiTheme="minorHAnsi" w:cstheme="minorHAnsi"/>
        </w:rPr>
        <w:t xml:space="preserve"> </w:t>
      </w:r>
      <w:r w:rsidRPr="005758D1">
        <w:rPr>
          <w:rFonts w:asciiTheme="minorHAnsi" w:hAnsiTheme="minorHAnsi" w:cstheme="minorHAnsi"/>
        </w:rPr>
        <w:t xml:space="preserve">радиусом </w:t>
      </w:r>
      <w:r w:rsidR="000C11A5">
        <w:rPr>
          <w:rFonts w:asciiTheme="minorHAnsi" w:hAnsiTheme="minorHAnsi" w:cstheme="minorHAnsi"/>
        </w:rPr>
        <w:t xml:space="preserve">– </w:t>
      </w:r>
      <w:r w:rsidRPr="005758D1">
        <w:rPr>
          <w:rFonts w:asciiTheme="minorHAnsi" w:hAnsiTheme="minorHAnsi" w:cstheme="minorHAnsi"/>
          <w:lang w:val="en-US"/>
        </w:rPr>
        <w:t>R</w:t>
      </w:r>
      <w:r w:rsidR="000C11A5">
        <w:rPr>
          <w:rFonts w:asciiTheme="minorHAnsi" w:hAnsiTheme="minorHAnsi" w:cstheme="minorHAnsi"/>
        </w:rPr>
        <w:t xml:space="preserve"> </w:t>
      </w:r>
      <w:r w:rsidRPr="005758D1">
        <w:rPr>
          <w:rFonts w:asciiTheme="minorHAnsi" w:hAnsiTheme="minorHAnsi" w:cstheme="minorHAnsi"/>
        </w:rPr>
        <w:t>и высотой –</w:t>
      </w:r>
      <w:r w:rsidR="000C11A5">
        <w:rPr>
          <w:rFonts w:asciiTheme="minorHAnsi" w:hAnsiTheme="minorHAnsi" w:cstheme="minorHAnsi"/>
        </w:rPr>
        <w:t xml:space="preserve"> </w:t>
      </w:r>
      <w:r w:rsidRPr="005758D1">
        <w:rPr>
          <w:rFonts w:asciiTheme="minorHAnsi" w:hAnsiTheme="minorHAnsi" w:cstheme="minorHAnsi"/>
          <w:lang w:val="en-US"/>
        </w:rPr>
        <w:t>h</w:t>
      </w:r>
      <w:r w:rsidRPr="005758D1">
        <w:rPr>
          <w:rFonts w:asciiTheme="minorHAnsi" w:hAnsiTheme="minorHAnsi" w:cstheme="minorHAnsi"/>
        </w:rPr>
        <w:t xml:space="preserve">, вычисляется по формуле: </w:t>
      </w:r>
      <w:r w:rsidRPr="005758D1">
        <w:rPr>
          <w:rFonts w:asciiTheme="minorHAnsi" w:hAnsiTheme="minorHAnsi" w:cstheme="minorHAnsi"/>
          <w:lang w:val="en-US"/>
        </w:rPr>
        <w:t>V</w:t>
      </w:r>
      <w:r w:rsidR="000C11A5">
        <w:rPr>
          <w:rFonts w:asciiTheme="minorHAnsi" w:hAnsiTheme="minorHAnsi" w:cstheme="minorHAnsi"/>
        </w:rPr>
        <w:t xml:space="preserve"> = π</w:t>
      </w:r>
      <w:r w:rsidRPr="005758D1">
        <w:rPr>
          <w:rFonts w:asciiTheme="minorHAnsi" w:hAnsiTheme="minorHAnsi" w:cstheme="minorHAnsi"/>
          <w:lang w:val="en-US"/>
        </w:rPr>
        <w:t>R</w:t>
      </w:r>
      <w:r w:rsidRPr="005758D1">
        <w:rPr>
          <w:rFonts w:asciiTheme="minorHAnsi" w:hAnsiTheme="minorHAnsi" w:cstheme="minorHAnsi"/>
          <w:vertAlign w:val="superscript"/>
        </w:rPr>
        <w:t>2</w:t>
      </w:r>
      <w:r w:rsidRPr="005758D1">
        <w:rPr>
          <w:rFonts w:asciiTheme="minorHAnsi" w:hAnsiTheme="minorHAnsi" w:cstheme="minorHAnsi"/>
          <w:lang w:val="en-US"/>
        </w:rPr>
        <w:t>h</w:t>
      </w:r>
    </w:p>
    <w:p w:rsidR="003049D5" w:rsidRPr="005758D1" w:rsidRDefault="003049D5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 xml:space="preserve">Площадь </w:t>
      </w:r>
      <w:r w:rsidRPr="005758D1">
        <w:rPr>
          <w:rFonts w:asciiTheme="minorHAnsi" w:hAnsiTheme="minorHAnsi" w:cstheme="minorHAnsi"/>
          <w:lang w:val="en-US"/>
        </w:rPr>
        <w:t>S</w:t>
      </w:r>
      <w:r w:rsidR="000C11A5">
        <w:rPr>
          <w:rFonts w:asciiTheme="minorHAnsi" w:hAnsiTheme="minorHAnsi" w:cstheme="minorHAnsi"/>
        </w:rPr>
        <w:t xml:space="preserve"> </w:t>
      </w:r>
      <w:r w:rsidRPr="005758D1">
        <w:rPr>
          <w:rFonts w:asciiTheme="minorHAnsi" w:hAnsiTheme="minorHAnsi" w:cstheme="minorHAnsi"/>
        </w:rPr>
        <w:t xml:space="preserve">поверхности цилиндра вычисляется по формуле: </w:t>
      </w:r>
      <w:r w:rsidRPr="005758D1">
        <w:rPr>
          <w:rFonts w:asciiTheme="minorHAnsi" w:hAnsiTheme="minorHAnsi" w:cstheme="minorHAnsi"/>
          <w:lang w:val="en-US"/>
        </w:rPr>
        <w:t>S</w:t>
      </w:r>
      <w:r w:rsidRPr="005758D1">
        <w:rPr>
          <w:rFonts w:asciiTheme="minorHAnsi" w:hAnsiTheme="minorHAnsi" w:cstheme="minorHAnsi"/>
        </w:rPr>
        <w:t xml:space="preserve"> = 2</w:t>
      </w:r>
      <w:r w:rsidR="000C11A5">
        <w:rPr>
          <w:rFonts w:asciiTheme="minorHAnsi" w:hAnsiTheme="minorHAnsi" w:cstheme="minorHAnsi"/>
        </w:rPr>
        <w:t>π</w:t>
      </w:r>
      <w:r w:rsidRPr="005758D1">
        <w:rPr>
          <w:rFonts w:asciiTheme="minorHAnsi" w:hAnsiTheme="minorHAnsi" w:cstheme="minorHAnsi"/>
          <w:lang w:val="en-US"/>
        </w:rPr>
        <w:t>R</w:t>
      </w:r>
      <w:r w:rsidRPr="005758D1">
        <w:rPr>
          <w:rFonts w:asciiTheme="minorHAnsi" w:hAnsiTheme="minorHAnsi" w:cstheme="minorHAnsi"/>
          <w:vertAlign w:val="superscript"/>
        </w:rPr>
        <w:t>2</w:t>
      </w:r>
      <w:r w:rsidRPr="005758D1">
        <w:rPr>
          <w:rFonts w:asciiTheme="minorHAnsi" w:hAnsiTheme="minorHAnsi" w:cstheme="minorHAnsi"/>
        </w:rPr>
        <w:t xml:space="preserve"> + 2</w:t>
      </w:r>
      <w:r w:rsidR="000C11A5">
        <w:rPr>
          <w:rFonts w:asciiTheme="minorHAnsi" w:hAnsiTheme="minorHAnsi" w:cstheme="minorHAnsi"/>
        </w:rPr>
        <w:t>π</w:t>
      </w:r>
      <w:r w:rsidRPr="005758D1">
        <w:rPr>
          <w:rFonts w:asciiTheme="minorHAnsi" w:hAnsiTheme="minorHAnsi" w:cstheme="minorHAnsi"/>
          <w:lang w:val="en-US"/>
        </w:rPr>
        <w:t>R</w:t>
      </w:r>
      <w:r w:rsidRPr="005758D1">
        <w:rPr>
          <w:rFonts w:asciiTheme="minorHAnsi" w:hAnsiTheme="minorHAnsi" w:cstheme="minorHAnsi"/>
          <w:vertAlign w:val="superscript"/>
        </w:rPr>
        <w:t>2</w:t>
      </w:r>
      <w:r w:rsidR="000C11A5">
        <w:rPr>
          <w:rFonts w:asciiTheme="minorHAnsi" w:hAnsiTheme="minorHAnsi" w:cstheme="minorHAnsi"/>
        </w:rPr>
        <w:t xml:space="preserve"> = 2π</w:t>
      </w:r>
      <w:r w:rsidRPr="005758D1">
        <w:rPr>
          <w:rFonts w:asciiTheme="minorHAnsi" w:hAnsiTheme="minorHAnsi" w:cstheme="minorHAnsi"/>
          <w:lang w:val="en-US"/>
        </w:rPr>
        <w:t>R</w:t>
      </w:r>
      <w:r w:rsidRPr="005758D1">
        <w:rPr>
          <w:rFonts w:asciiTheme="minorHAnsi" w:hAnsiTheme="minorHAnsi" w:cstheme="minorHAnsi"/>
        </w:rPr>
        <w:t>(</w:t>
      </w:r>
      <w:r w:rsidRPr="005758D1">
        <w:rPr>
          <w:rFonts w:asciiTheme="minorHAnsi" w:hAnsiTheme="minorHAnsi" w:cstheme="minorHAnsi"/>
          <w:lang w:val="en-US"/>
        </w:rPr>
        <w:t>R</w:t>
      </w:r>
      <w:r w:rsidRPr="005758D1">
        <w:rPr>
          <w:rFonts w:asciiTheme="minorHAnsi" w:hAnsiTheme="minorHAnsi" w:cstheme="minorHAnsi"/>
        </w:rPr>
        <w:t>+</w:t>
      </w:r>
      <w:r w:rsidRPr="005758D1">
        <w:rPr>
          <w:rFonts w:asciiTheme="minorHAnsi" w:hAnsiTheme="minorHAnsi" w:cstheme="minorHAnsi"/>
          <w:lang w:val="en-US"/>
        </w:rPr>
        <w:t>h</w:t>
      </w:r>
      <w:r w:rsidRPr="005758D1">
        <w:rPr>
          <w:rFonts w:asciiTheme="minorHAnsi" w:hAnsiTheme="minorHAnsi" w:cstheme="minorHAnsi"/>
        </w:rPr>
        <w:t>)</w:t>
      </w:r>
    </w:p>
    <w:p w:rsidR="003049D5" w:rsidRPr="005758D1" w:rsidRDefault="003049D5" w:rsidP="003049D5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Результаты расчетов выведите на экран.</w:t>
      </w:r>
    </w:p>
    <w:p w:rsidR="003049D5" w:rsidRPr="005758D1" w:rsidRDefault="003049D5" w:rsidP="00CD3801">
      <w:pPr>
        <w:rPr>
          <w:rFonts w:asciiTheme="minorHAnsi" w:hAnsiTheme="minorHAnsi" w:cstheme="minorHAnsi"/>
        </w:rPr>
      </w:pPr>
    </w:p>
    <w:p w:rsidR="00D976CB" w:rsidRPr="005758D1" w:rsidRDefault="00D976CB" w:rsidP="00D976CB">
      <w:pPr>
        <w:pStyle w:val="a0"/>
        <w:rPr>
          <w:rFonts w:asciiTheme="minorHAnsi" w:hAnsiTheme="minorHAnsi" w:cstheme="minorHAnsi"/>
          <w:sz w:val="20"/>
          <w:szCs w:val="20"/>
        </w:rPr>
      </w:pPr>
      <w:r w:rsidRPr="005758D1">
        <w:rPr>
          <w:rFonts w:asciiTheme="minorHAnsi" w:hAnsiTheme="minorHAnsi" w:cstheme="minorHAnsi"/>
          <w:sz w:val="20"/>
          <w:szCs w:val="20"/>
        </w:rPr>
        <w:t>Задание 5</w:t>
      </w:r>
    </w:p>
    <w:p w:rsidR="00D976CB" w:rsidRPr="005758D1" w:rsidRDefault="00D976CB" w:rsidP="00D976CB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 xml:space="preserve">Используя </w:t>
      </w:r>
      <w:r w:rsidR="004D18A3">
        <w:rPr>
          <w:rFonts w:asciiTheme="minorHAnsi" w:hAnsiTheme="minorHAnsi" w:cstheme="minorHAnsi"/>
          <w:lang w:val="en-US"/>
        </w:rPr>
        <w:t>IntelliJ</w:t>
      </w:r>
      <w:r w:rsidR="004D18A3" w:rsidRPr="004D18A3">
        <w:rPr>
          <w:rFonts w:asciiTheme="minorHAnsi" w:hAnsiTheme="minorHAnsi" w:cstheme="minorHAnsi"/>
        </w:rPr>
        <w:t xml:space="preserve"> </w:t>
      </w:r>
      <w:r w:rsidR="004D18A3">
        <w:rPr>
          <w:rFonts w:asciiTheme="minorHAnsi" w:hAnsiTheme="minorHAnsi" w:cstheme="minorHAnsi"/>
          <w:lang w:val="en-US"/>
        </w:rPr>
        <w:t>IDEA</w:t>
      </w:r>
      <w:r w:rsidRPr="005758D1">
        <w:rPr>
          <w:rFonts w:asciiTheme="minorHAnsi" w:hAnsiTheme="minorHAnsi" w:cstheme="minorHAnsi"/>
        </w:rPr>
        <w:t xml:space="preserve">, создайте </w:t>
      </w:r>
      <w:r w:rsidR="007B46C2">
        <w:rPr>
          <w:rFonts w:asciiTheme="minorHAnsi" w:hAnsiTheme="minorHAnsi" w:cstheme="minorHAnsi"/>
        </w:rPr>
        <w:t xml:space="preserve">класс </w:t>
      </w:r>
      <w:r w:rsidR="007B46C2" w:rsidRPr="007B46C2">
        <w:rPr>
          <w:rFonts w:asciiTheme="minorHAnsi" w:hAnsiTheme="minorHAnsi" w:cstheme="minorHAnsi"/>
          <w:b/>
          <w:lang w:val="en-US"/>
        </w:rPr>
        <w:t>main</w:t>
      </w:r>
      <w:r w:rsidRPr="005758D1">
        <w:rPr>
          <w:rFonts w:asciiTheme="minorHAnsi" w:hAnsiTheme="minorHAnsi" w:cstheme="minorHAnsi"/>
        </w:rPr>
        <w:t xml:space="preserve">. </w:t>
      </w:r>
    </w:p>
    <w:p w:rsidR="00D976CB" w:rsidRPr="005758D1" w:rsidRDefault="00D976CB" w:rsidP="00D976CB">
      <w:pPr>
        <w:rPr>
          <w:rFonts w:asciiTheme="minorHAnsi" w:hAnsiTheme="minorHAnsi" w:cstheme="minorHAnsi"/>
        </w:rPr>
      </w:pPr>
      <w:r w:rsidRPr="005758D1">
        <w:rPr>
          <w:rFonts w:asciiTheme="minorHAnsi" w:hAnsiTheme="minorHAnsi" w:cstheme="minorHAnsi"/>
        </w:rPr>
        <w:t>Проверьте, можно ли создать переменные со следующими именами:</w:t>
      </w:r>
    </w:p>
    <w:p w:rsidR="00D976CB" w:rsidRPr="005758D1" w:rsidRDefault="00D976CB" w:rsidP="00D976CB">
      <w:pPr>
        <w:rPr>
          <w:rFonts w:ascii="Consolas" w:hAnsi="Consolas" w:cs="Consolas"/>
          <w:highlight w:val="yellow"/>
          <w:lang w:val="en-US"/>
        </w:rPr>
      </w:pPr>
      <w:r w:rsidRPr="005758D1">
        <w:rPr>
          <w:rFonts w:ascii="Consolas" w:hAnsi="Consolas" w:cs="Consolas"/>
          <w:noProof/>
          <w:lang w:val="en-US"/>
        </w:rPr>
        <w:t>uberflu</w:t>
      </w:r>
      <w:r w:rsidRPr="005758D1">
        <w:rPr>
          <w:rFonts w:ascii="Consolas" w:hAnsi="Consolas" w:cs="Consolas"/>
          <w:lang w:val="en-US"/>
        </w:rPr>
        <w:t>? , _</w:t>
      </w:r>
      <w:r w:rsidRPr="005758D1">
        <w:rPr>
          <w:rFonts w:ascii="Consolas" w:hAnsi="Consolas" w:cs="Consolas"/>
          <w:noProof/>
          <w:lang w:val="en-US"/>
        </w:rPr>
        <w:t xml:space="preserve">Identifier </w:t>
      </w:r>
      <w:r w:rsidRPr="005758D1">
        <w:rPr>
          <w:rFonts w:ascii="Consolas" w:hAnsi="Consolas" w:cs="Consolas"/>
          <w:lang w:val="en-US"/>
        </w:rPr>
        <w:t>,  \u006fIdentifier , &amp;</w:t>
      </w:r>
      <w:r w:rsidRPr="005758D1">
        <w:rPr>
          <w:rFonts w:ascii="Consolas" w:hAnsi="Consolas" w:cs="Consolas"/>
          <w:noProof/>
          <w:lang w:val="en-US"/>
        </w:rPr>
        <w:t>myVar</w:t>
      </w:r>
      <w:r w:rsidRPr="005758D1">
        <w:rPr>
          <w:rFonts w:ascii="Consolas" w:hAnsi="Consolas" w:cs="Consolas"/>
          <w:lang w:val="en-US"/>
        </w:rPr>
        <w:t xml:space="preserve"> , myVariab1le</w:t>
      </w:r>
    </w:p>
    <w:p w:rsidR="00D976CB" w:rsidRPr="005758D1" w:rsidRDefault="00D976CB" w:rsidP="00CD3801">
      <w:pPr>
        <w:rPr>
          <w:rFonts w:asciiTheme="minorHAnsi" w:hAnsiTheme="minorHAnsi" w:cstheme="minorHAnsi"/>
          <w:lang w:val="en-US"/>
        </w:rPr>
      </w:pPr>
    </w:p>
    <w:p w:rsidR="000C11A5" w:rsidRPr="005758D1" w:rsidRDefault="000C11A5" w:rsidP="00CD3801">
      <w:pPr>
        <w:rPr>
          <w:rFonts w:asciiTheme="minorHAnsi" w:hAnsiTheme="minorHAnsi" w:cstheme="minorHAnsi"/>
        </w:rPr>
      </w:pPr>
    </w:p>
    <w:p w:rsidR="00B50A19" w:rsidRPr="005758D1" w:rsidRDefault="00B50A19" w:rsidP="00CD3801">
      <w:pPr>
        <w:rPr>
          <w:rFonts w:asciiTheme="minorHAnsi" w:hAnsiTheme="minorHAnsi" w:cstheme="minorHAnsi"/>
        </w:rPr>
      </w:pPr>
    </w:p>
    <w:p w:rsidR="00E857BF" w:rsidRPr="005758D1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5758D1">
        <w:rPr>
          <w:rFonts w:ascii="Segoe UI" w:hAnsi="Segoe UI" w:cs="Segoe UI"/>
        </w:rPr>
        <w:t>Рекомендуемые ресурсы</w:t>
      </w:r>
    </w:p>
    <w:p w:rsidR="00E857BF" w:rsidRPr="005758D1" w:rsidRDefault="00E857BF" w:rsidP="00CD3801">
      <w:pPr>
        <w:rPr>
          <w:rFonts w:asciiTheme="minorHAnsi" w:hAnsiTheme="minorHAnsi" w:cstheme="minorHAnsi"/>
        </w:rPr>
      </w:pPr>
    </w:p>
    <w:p w:rsidR="00EB6B72" w:rsidRPr="007B46C2" w:rsidRDefault="007B46C2" w:rsidP="00CD3801">
      <w:r>
        <w:rPr>
          <w:lang w:val="en-US"/>
        </w:rPr>
        <w:t>Final</w:t>
      </w:r>
      <w:r w:rsidRPr="007B46C2">
        <w:t xml:space="preserve"> </w:t>
      </w:r>
      <w:r>
        <w:t xml:space="preserve">методы и классы в </w:t>
      </w:r>
      <w:r>
        <w:rPr>
          <w:lang w:val="en-US"/>
        </w:rPr>
        <w:t>Java</w:t>
      </w:r>
    </w:p>
    <w:p w:rsidR="007B46C2" w:rsidRDefault="00EA6C97" w:rsidP="00CD3801">
      <w:hyperlink r:id="rId8" w:history="1">
        <w:r w:rsidR="007B46C2" w:rsidRPr="00547160">
          <w:rPr>
            <w:rStyle w:val="aa"/>
          </w:rPr>
          <w:t>https://docs.oracle.com/javase/tutorial/java/IandI/final.html</w:t>
        </w:r>
      </w:hyperlink>
    </w:p>
    <w:p w:rsidR="00B61F99" w:rsidRDefault="00B61F99" w:rsidP="00CD3801"/>
    <w:p w:rsidR="00B61F99" w:rsidRDefault="00B61F99" w:rsidP="00CD3801">
      <w:r>
        <w:t>Арифметические операции</w:t>
      </w:r>
    </w:p>
    <w:p w:rsidR="00B61F99" w:rsidRDefault="00EA6C97" w:rsidP="00CD3801">
      <w:hyperlink r:id="rId9" w:history="1">
        <w:r w:rsidR="00B61F99" w:rsidRPr="00547160">
          <w:rPr>
            <w:rStyle w:val="aa"/>
          </w:rPr>
          <w:t>https://docs.oracle.com/javase/tutorial/java/nutsandbolts/op1.html</w:t>
        </w:r>
      </w:hyperlink>
    </w:p>
    <w:p w:rsidR="00B61F99" w:rsidRDefault="00B61F99" w:rsidP="00CD3801"/>
    <w:p w:rsidR="00B61F99" w:rsidRDefault="00B61F99" w:rsidP="00CD3801">
      <w:r>
        <w:t>Приведение типов</w:t>
      </w:r>
    </w:p>
    <w:p w:rsidR="00B61F99" w:rsidRDefault="00EA6C97" w:rsidP="00CD3801">
      <w:hyperlink r:id="rId10" w:history="1">
        <w:r w:rsidR="00B61F99" w:rsidRPr="00547160">
          <w:rPr>
            <w:rStyle w:val="aa"/>
          </w:rPr>
          <w:t>https://docs.oracle.com/javase/tutorial/java/IandI/subclasses.html</w:t>
        </w:r>
      </w:hyperlink>
    </w:p>
    <w:p w:rsidR="00B61F99" w:rsidRPr="00B61F99" w:rsidRDefault="00B61F99" w:rsidP="00CD3801"/>
    <w:p w:rsidR="007B46C2" w:rsidRPr="00B61F99" w:rsidRDefault="00B61F99" w:rsidP="00CD3801">
      <w:r>
        <w:t xml:space="preserve">Класс </w:t>
      </w:r>
      <w:r>
        <w:rPr>
          <w:lang w:val="en-US"/>
        </w:rPr>
        <w:t>Math</w:t>
      </w:r>
    </w:p>
    <w:p w:rsidR="00B61F99" w:rsidRDefault="00EA6C97" w:rsidP="00CD3801">
      <w:pPr>
        <w:rPr>
          <w:lang w:val="en-US"/>
        </w:rPr>
      </w:pPr>
      <w:hyperlink r:id="rId11" w:history="1">
        <w:r w:rsidR="00B61F99" w:rsidRPr="00547160">
          <w:rPr>
            <w:rStyle w:val="aa"/>
            <w:lang w:val="en-US"/>
          </w:rPr>
          <w:t>http</w:t>
        </w:r>
        <w:r w:rsidR="00B61F99" w:rsidRPr="00547160">
          <w:rPr>
            <w:rStyle w:val="aa"/>
          </w:rPr>
          <w:t>://</w:t>
        </w:r>
        <w:r w:rsidR="00B61F99" w:rsidRPr="00547160">
          <w:rPr>
            <w:rStyle w:val="aa"/>
            <w:lang w:val="en-US"/>
          </w:rPr>
          <w:t>docs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oracle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com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javase</w:t>
        </w:r>
        <w:r w:rsidR="00B61F99" w:rsidRPr="00547160">
          <w:rPr>
            <w:rStyle w:val="aa"/>
          </w:rPr>
          <w:t>/7/</w:t>
        </w:r>
        <w:r w:rsidR="00B61F99" w:rsidRPr="00547160">
          <w:rPr>
            <w:rStyle w:val="aa"/>
            <w:lang w:val="en-US"/>
          </w:rPr>
          <w:t>docs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api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java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lang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Math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html</w:t>
        </w:r>
      </w:hyperlink>
    </w:p>
    <w:p w:rsidR="00B61F99" w:rsidRDefault="00B61F99" w:rsidP="00CD3801">
      <w:pPr>
        <w:rPr>
          <w:lang w:val="en-US"/>
        </w:rPr>
      </w:pPr>
    </w:p>
    <w:p w:rsidR="00B61F99" w:rsidRPr="00B61F99" w:rsidRDefault="00B61F99" w:rsidP="00CD3801">
      <w:pPr>
        <w:rPr>
          <w:lang w:val="en-US"/>
        </w:rPr>
      </w:pPr>
      <w:r>
        <w:t>Операторы сравнения</w:t>
      </w:r>
    </w:p>
    <w:p w:rsidR="00B61F99" w:rsidRDefault="00EA6C97" w:rsidP="00CD3801">
      <w:pPr>
        <w:rPr>
          <w:lang w:val="en-US"/>
        </w:rPr>
      </w:pPr>
      <w:hyperlink r:id="rId12" w:history="1">
        <w:r w:rsidR="00B61F99" w:rsidRPr="00547160">
          <w:rPr>
            <w:rStyle w:val="aa"/>
            <w:lang w:val="en-US"/>
          </w:rPr>
          <w:t>https://docs.oracle.com/javase/tutorial/java/nutsandbolts/op2.html</w:t>
        </w:r>
      </w:hyperlink>
    </w:p>
    <w:p w:rsidR="00B61F99" w:rsidRDefault="00B61F99" w:rsidP="00CD3801">
      <w:pPr>
        <w:rPr>
          <w:lang w:val="en-US"/>
        </w:rPr>
      </w:pPr>
    </w:p>
    <w:p w:rsidR="00B61F99" w:rsidRPr="00B61F99" w:rsidRDefault="00B61F99" w:rsidP="00CD3801">
      <w:r>
        <w:t xml:space="preserve">Форматирование строк (класс </w:t>
      </w:r>
      <w:r>
        <w:rPr>
          <w:lang w:val="en-US"/>
        </w:rPr>
        <w:t>Formatter</w:t>
      </w:r>
      <w:r w:rsidRPr="00B61F99">
        <w:t>)</w:t>
      </w:r>
    </w:p>
    <w:p w:rsidR="00B61F99" w:rsidRPr="00B61F99" w:rsidRDefault="00EA6C97" w:rsidP="00CD3801">
      <w:hyperlink r:id="rId13" w:history="1">
        <w:r w:rsidR="00B61F99" w:rsidRPr="00547160">
          <w:rPr>
            <w:rStyle w:val="aa"/>
            <w:lang w:val="en-US"/>
          </w:rPr>
          <w:t>http</w:t>
        </w:r>
        <w:r w:rsidR="00B61F99" w:rsidRPr="00547160">
          <w:rPr>
            <w:rStyle w:val="aa"/>
          </w:rPr>
          <w:t>://</w:t>
        </w:r>
        <w:r w:rsidR="00B61F99" w:rsidRPr="00547160">
          <w:rPr>
            <w:rStyle w:val="aa"/>
            <w:lang w:val="en-US"/>
          </w:rPr>
          <w:t>docs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oracle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com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javase</w:t>
        </w:r>
        <w:r w:rsidR="00B61F99" w:rsidRPr="00547160">
          <w:rPr>
            <w:rStyle w:val="aa"/>
          </w:rPr>
          <w:t>/7/</w:t>
        </w:r>
        <w:r w:rsidR="00B61F99" w:rsidRPr="00547160">
          <w:rPr>
            <w:rStyle w:val="aa"/>
            <w:lang w:val="en-US"/>
          </w:rPr>
          <w:t>docs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api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java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util</w:t>
        </w:r>
        <w:r w:rsidR="00B61F99" w:rsidRPr="00547160">
          <w:rPr>
            <w:rStyle w:val="aa"/>
          </w:rPr>
          <w:t>/</w:t>
        </w:r>
        <w:r w:rsidR="00B61F99" w:rsidRPr="00547160">
          <w:rPr>
            <w:rStyle w:val="aa"/>
            <w:lang w:val="en-US"/>
          </w:rPr>
          <w:t>Formatter</w:t>
        </w:r>
        <w:r w:rsidR="00B61F99" w:rsidRPr="00547160">
          <w:rPr>
            <w:rStyle w:val="aa"/>
          </w:rPr>
          <w:t>.</w:t>
        </w:r>
        <w:r w:rsidR="00B61F99" w:rsidRPr="00547160">
          <w:rPr>
            <w:rStyle w:val="aa"/>
            <w:lang w:val="en-US"/>
          </w:rPr>
          <w:t>html</w:t>
        </w:r>
      </w:hyperlink>
    </w:p>
    <w:p w:rsidR="00B61F99" w:rsidRDefault="00B61F99" w:rsidP="00CD3801"/>
    <w:p w:rsidR="00B61F99" w:rsidRPr="00B61F99" w:rsidRDefault="00B61F99" w:rsidP="00CD3801">
      <w:r>
        <w:t xml:space="preserve">Ввод данных с консоли. Класс </w:t>
      </w:r>
      <w:r>
        <w:rPr>
          <w:lang w:val="en-US"/>
        </w:rPr>
        <w:t>Scanner</w:t>
      </w:r>
    </w:p>
    <w:p w:rsidR="00B61F99" w:rsidRDefault="00EA6C97" w:rsidP="00CD3801">
      <w:hyperlink r:id="rId14" w:history="1">
        <w:r w:rsidR="00B61F99" w:rsidRPr="00547160">
          <w:rPr>
            <w:rStyle w:val="aa"/>
          </w:rPr>
          <w:t>http://docs.oracle.com/javase/7/docs/api/java/util/Scanner.html</w:t>
        </w:r>
      </w:hyperlink>
    </w:p>
    <w:p w:rsidR="00B61F99" w:rsidRPr="00B61F99" w:rsidRDefault="00B61F99" w:rsidP="00CD3801"/>
    <w:p w:rsidR="00B61F99" w:rsidRPr="00B61F99" w:rsidRDefault="00B61F99" w:rsidP="00CD3801"/>
    <w:p w:rsidR="00B61F99" w:rsidRPr="00B61F99" w:rsidRDefault="00B61F99" w:rsidP="00CD3801"/>
    <w:p w:rsidR="00B61F99" w:rsidRPr="00B61F99" w:rsidRDefault="00B61F99" w:rsidP="00CD3801"/>
    <w:p w:rsidR="00B61F99" w:rsidRPr="00B61F99" w:rsidRDefault="00B61F99" w:rsidP="00CD3801"/>
    <w:p w:rsidR="00B61F99" w:rsidRPr="00B61F99" w:rsidRDefault="00B61F99" w:rsidP="00CD3801"/>
    <w:p w:rsidR="00B61F99" w:rsidRPr="00B61F99" w:rsidRDefault="00B61F99" w:rsidP="00CD3801"/>
    <w:sectPr w:rsidR="00B61F99" w:rsidRPr="00B61F99" w:rsidSect="00675F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97" w:rsidRDefault="00EA6C97" w:rsidP="00BC5ABF">
      <w:r>
        <w:separator/>
      </w:r>
    </w:p>
  </w:endnote>
  <w:endnote w:type="continuationSeparator" w:id="0">
    <w:p w:rsidR="00EA6C97" w:rsidRDefault="00EA6C97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94" w:rsidRDefault="00AC5C9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C94" w:rsidRDefault="00AC5C94" w:rsidP="00AC5C94">
        <w:pPr>
          <w:pStyle w:val="a8"/>
          <w:jc w:val="center"/>
          <w:rPr>
            <w:noProof/>
          </w:rPr>
        </w:pPr>
      </w:p>
      <w:tbl>
        <w:tblPr>
          <w:tblStyle w:val="af1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AC5C94" w:rsidRPr="00666D06" w:rsidTr="00A37A66">
          <w:tc>
            <w:tcPr>
              <w:tcW w:w="1908" w:type="dxa"/>
            </w:tcPr>
            <w:p w:rsidR="00AC5C94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AC5C94" w:rsidRPr="00153D0E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4E28605F" wp14:editId="7E060A5A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AC5C94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:rsidR="00AC5C94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AC5C94" w:rsidRPr="00E342BB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</w:t>
              </w:r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AC5C94" w:rsidRPr="00234F5C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Darvina</w:t>
              </w:r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AC5C94" w:rsidRPr="00234F5C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AC5C94" w:rsidRPr="002F22E2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AC5C94" w:rsidRPr="00E7127C" w:rsidRDefault="00AC5C94" w:rsidP="00AC5C94">
              <w:pPr>
                <w:pStyle w:val="a8"/>
                <w:jc w:val="right"/>
                <w:rPr>
                  <w:sz w:val="12"/>
                  <w:szCs w:val="12"/>
                  <w:lang w:val="en-US"/>
                </w:rPr>
              </w:pPr>
            </w:p>
            <w:p w:rsidR="00AC5C94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AC5C94" w:rsidRPr="00E7127C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**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***-****</w:t>
              </w:r>
            </w:p>
            <w:p w:rsidR="00AC5C94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AC5C94" w:rsidRPr="00D209C6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AC5C94" w:rsidRPr="00D209C6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AC5C94" w:rsidRPr="00D209C6" w:rsidRDefault="00AC5C94" w:rsidP="00AC5C94">
              <w:pPr>
                <w:pStyle w:val="a8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1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AC5C94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:rsidR="00AC5C94" w:rsidRPr="00721B3D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Java Starter</w:t>
              </w:r>
            </w:p>
            <w:p w:rsidR="00AC5C94" w:rsidRPr="00234F5C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3</w:t>
              </w:r>
              <w:bookmarkStart w:id="0" w:name="_GoBack"/>
              <w:bookmarkEnd w:id="0"/>
            </w:p>
            <w:p w:rsidR="00AC5C94" w:rsidRPr="00721B3D" w:rsidRDefault="00AC5C94" w:rsidP="00AC5C94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AC5C94" w:rsidRPr="00D209C6" w:rsidRDefault="00AC5C94" w:rsidP="00AC5C94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AC5C94" w:rsidRDefault="00AC5C94" w:rsidP="00AC5C94">
        <w:pPr>
          <w:pStyle w:val="a8"/>
          <w:jc w:val="center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94" w:rsidRDefault="00AC5C9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97" w:rsidRDefault="00EA6C97" w:rsidP="00BC5ABF">
      <w:r>
        <w:separator/>
      </w:r>
    </w:p>
  </w:footnote>
  <w:footnote w:type="continuationSeparator" w:id="0">
    <w:p w:rsidR="00EA6C97" w:rsidRDefault="00EA6C97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94" w:rsidRDefault="00AC5C9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94" w:rsidRDefault="00AC5C9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94" w:rsidRDefault="00AC5C9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2381EEA"/>
    <w:lvl w:ilvl="0">
      <w:numFmt w:val="bullet"/>
      <w:lvlText w:val="*"/>
      <w:lvlJc w:val="left"/>
    </w:lvl>
  </w:abstractNum>
  <w:abstractNum w:abstractNumId="1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B2E40"/>
    <w:multiLevelType w:val="hybridMultilevel"/>
    <w:tmpl w:val="1D2811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356434"/>
    <w:multiLevelType w:val="hybridMultilevel"/>
    <w:tmpl w:val="CC88198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D01594"/>
    <w:multiLevelType w:val="hybridMultilevel"/>
    <w:tmpl w:val="F75AF8C0"/>
    <w:lvl w:ilvl="0" w:tplc="DAC09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9260C"/>
    <w:multiLevelType w:val="hybridMultilevel"/>
    <w:tmpl w:val="993C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50ABF"/>
    <w:multiLevelType w:val="hybridMultilevel"/>
    <w:tmpl w:val="8AF2EAB4"/>
    <w:lvl w:ilvl="0" w:tplc="A8C64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17C4C"/>
    <w:multiLevelType w:val="hybridMultilevel"/>
    <w:tmpl w:val="6218CBF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2143F"/>
    <w:rsid w:val="000276F5"/>
    <w:rsid w:val="0003291B"/>
    <w:rsid w:val="0004255C"/>
    <w:rsid w:val="00042703"/>
    <w:rsid w:val="00064507"/>
    <w:rsid w:val="00072019"/>
    <w:rsid w:val="000720DA"/>
    <w:rsid w:val="000C11A5"/>
    <w:rsid w:val="000C5C59"/>
    <w:rsid w:val="000D4FD6"/>
    <w:rsid w:val="001003BD"/>
    <w:rsid w:val="00101945"/>
    <w:rsid w:val="00137C05"/>
    <w:rsid w:val="00146716"/>
    <w:rsid w:val="00151B55"/>
    <w:rsid w:val="001623AD"/>
    <w:rsid w:val="00173EF0"/>
    <w:rsid w:val="00180CE3"/>
    <w:rsid w:val="00182BD2"/>
    <w:rsid w:val="0018467D"/>
    <w:rsid w:val="00184994"/>
    <w:rsid w:val="00197971"/>
    <w:rsid w:val="001C2525"/>
    <w:rsid w:val="001C38DC"/>
    <w:rsid w:val="001D3D17"/>
    <w:rsid w:val="001F6B6F"/>
    <w:rsid w:val="001F7710"/>
    <w:rsid w:val="002022F1"/>
    <w:rsid w:val="002217BB"/>
    <w:rsid w:val="00225B0E"/>
    <w:rsid w:val="002279ED"/>
    <w:rsid w:val="002362FB"/>
    <w:rsid w:val="00257666"/>
    <w:rsid w:val="0027748F"/>
    <w:rsid w:val="00290348"/>
    <w:rsid w:val="002A450B"/>
    <w:rsid w:val="002B00C9"/>
    <w:rsid w:val="00300DAA"/>
    <w:rsid w:val="00303DD1"/>
    <w:rsid w:val="003049D5"/>
    <w:rsid w:val="00316F78"/>
    <w:rsid w:val="00325BDA"/>
    <w:rsid w:val="003420AB"/>
    <w:rsid w:val="003427B1"/>
    <w:rsid w:val="003454C0"/>
    <w:rsid w:val="003456C3"/>
    <w:rsid w:val="00350C49"/>
    <w:rsid w:val="003702CA"/>
    <w:rsid w:val="00381DDF"/>
    <w:rsid w:val="00383BA6"/>
    <w:rsid w:val="003975DE"/>
    <w:rsid w:val="003C0A41"/>
    <w:rsid w:val="003C5E46"/>
    <w:rsid w:val="003C7954"/>
    <w:rsid w:val="003D7185"/>
    <w:rsid w:val="003E7427"/>
    <w:rsid w:val="004003D5"/>
    <w:rsid w:val="004119C6"/>
    <w:rsid w:val="00460D93"/>
    <w:rsid w:val="0047731C"/>
    <w:rsid w:val="004C3F45"/>
    <w:rsid w:val="004D0DE7"/>
    <w:rsid w:val="004D18A3"/>
    <w:rsid w:val="004F30E5"/>
    <w:rsid w:val="00501673"/>
    <w:rsid w:val="005140FC"/>
    <w:rsid w:val="00545D28"/>
    <w:rsid w:val="00567387"/>
    <w:rsid w:val="005758D1"/>
    <w:rsid w:val="005819A3"/>
    <w:rsid w:val="0058376F"/>
    <w:rsid w:val="00600A18"/>
    <w:rsid w:val="00600F21"/>
    <w:rsid w:val="00605DB9"/>
    <w:rsid w:val="00606BCB"/>
    <w:rsid w:val="006362D2"/>
    <w:rsid w:val="006418B6"/>
    <w:rsid w:val="00657687"/>
    <w:rsid w:val="00662DBE"/>
    <w:rsid w:val="00670A76"/>
    <w:rsid w:val="00675FC7"/>
    <w:rsid w:val="006762EB"/>
    <w:rsid w:val="006867D3"/>
    <w:rsid w:val="00687FEE"/>
    <w:rsid w:val="006A611C"/>
    <w:rsid w:val="006C20E6"/>
    <w:rsid w:val="006C3963"/>
    <w:rsid w:val="006F1D9D"/>
    <w:rsid w:val="00710808"/>
    <w:rsid w:val="00710C92"/>
    <w:rsid w:val="0072619B"/>
    <w:rsid w:val="00732719"/>
    <w:rsid w:val="00750938"/>
    <w:rsid w:val="0075357C"/>
    <w:rsid w:val="00754B52"/>
    <w:rsid w:val="00770F02"/>
    <w:rsid w:val="00784B51"/>
    <w:rsid w:val="007B1103"/>
    <w:rsid w:val="007B46C2"/>
    <w:rsid w:val="007C0ED1"/>
    <w:rsid w:val="007E1568"/>
    <w:rsid w:val="007E239C"/>
    <w:rsid w:val="007F0DF1"/>
    <w:rsid w:val="00810373"/>
    <w:rsid w:val="008122D4"/>
    <w:rsid w:val="00843B3C"/>
    <w:rsid w:val="00846056"/>
    <w:rsid w:val="00880B16"/>
    <w:rsid w:val="00882AA5"/>
    <w:rsid w:val="008842E0"/>
    <w:rsid w:val="00886C1D"/>
    <w:rsid w:val="00887BA2"/>
    <w:rsid w:val="008E00B5"/>
    <w:rsid w:val="008E7809"/>
    <w:rsid w:val="008F13B4"/>
    <w:rsid w:val="008F2956"/>
    <w:rsid w:val="009128BC"/>
    <w:rsid w:val="00925C58"/>
    <w:rsid w:val="0095129D"/>
    <w:rsid w:val="00964434"/>
    <w:rsid w:val="00972324"/>
    <w:rsid w:val="00980C59"/>
    <w:rsid w:val="0098545B"/>
    <w:rsid w:val="009B23C5"/>
    <w:rsid w:val="009B381F"/>
    <w:rsid w:val="009E3EC0"/>
    <w:rsid w:val="009F01E3"/>
    <w:rsid w:val="009F5256"/>
    <w:rsid w:val="00A20181"/>
    <w:rsid w:val="00A24CC9"/>
    <w:rsid w:val="00A30E98"/>
    <w:rsid w:val="00A411B6"/>
    <w:rsid w:val="00A57A7C"/>
    <w:rsid w:val="00A60B4C"/>
    <w:rsid w:val="00A6291A"/>
    <w:rsid w:val="00A64497"/>
    <w:rsid w:val="00A66C55"/>
    <w:rsid w:val="00A85415"/>
    <w:rsid w:val="00A918CE"/>
    <w:rsid w:val="00AC085C"/>
    <w:rsid w:val="00AC172D"/>
    <w:rsid w:val="00AC5C94"/>
    <w:rsid w:val="00AE5D51"/>
    <w:rsid w:val="00B35C48"/>
    <w:rsid w:val="00B50A19"/>
    <w:rsid w:val="00B61517"/>
    <w:rsid w:val="00B61F99"/>
    <w:rsid w:val="00B63287"/>
    <w:rsid w:val="00BB4CAE"/>
    <w:rsid w:val="00BB7848"/>
    <w:rsid w:val="00BC1B07"/>
    <w:rsid w:val="00BC5ABF"/>
    <w:rsid w:val="00BD15A5"/>
    <w:rsid w:val="00BE6ABD"/>
    <w:rsid w:val="00BF05EA"/>
    <w:rsid w:val="00C0154A"/>
    <w:rsid w:val="00C03668"/>
    <w:rsid w:val="00C44389"/>
    <w:rsid w:val="00C474FF"/>
    <w:rsid w:val="00C75A25"/>
    <w:rsid w:val="00C870A9"/>
    <w:rsid w:val="00CA62B5"/>
    <w:rsid w:val="00CB3648"/>
    <w:rsid w:val="00CB6635"/>
    <w:rsid w:val="00CD3801"/>
    <w:rsid w:val="00D00749"/>
    <w:rsid w:val="00D201B8"/>
    <w:rsid w:val="00D326F9"/>
    <w:rsid w:val="00D427D5"/>
    <w:rsid w:val="00D46365"/>
    <w:rsid w:val="00D73689"/>
    <w:rsid w:val="00D81DE6"/>
    <w:rsid w:val="00D8794C"/>
    <w:rsid w:val="00D918B9"/>
    <w:rsid w:val="00D976CB"/>
    <w:rsid w:val="00DA6366"/>
    <w:rsid w:val="00DA7B5A"/>
    <w:rsid w:val="00DE6CFA"/>
    <w:rsid w:val="00DF11C2"/>
    <w:rsid w:val="00DF3011"/>
    <w:rsid w:val="00E01454"/>
    <w:rsid w:val="00E04AD1"/>
    <w:rsid w:val="00E117A6"/>
    <w:rsid w:val="00E12691"/>
    <w:rsid w:val="00E44456"/>
    <w:rsid w:val="00E455D4"/>
    <w:rsid w:val="00E67C85"/>
    <w:rsid w:val="00E7127C"/>
    <w:rsid w:val="00E80F6F"/>
    <w:rsid w:val="00E83AB6"/>
    <w:rsid w:val="00E857BF"/>
    <w:rsid w:val="00E87590"/>
    <w:rsid w:val="00E9729B"/>
    <w:rsid w:val="00EA551B"/>
    <w:rsid w:val="00EA6C97"/>
    <w:rsid w:val="00EB6B72"/>
    <w:rsid w:val="00EE4A06"/>
    <w:rsid w:val="00EF11E4"/>
    <w:rsid w:val="00EF2AF5"/>
    <w:rsid w:val="00EF55A6"/>
    <w:rsid w:val="00F331F9"/>
    <w:rsid w:val="00F33299"/>
    <w:rsid w:val="00F43B29"/>
    <w:rsid w:val="00F476A5"/>
    <w:rsid w:val="00F81387"/>
    <w:rsid w:val="00F92C8D"/>
    <w:rsid w:val="00F94EF4"/>
    <w:rsid w:val="00FA3F7F"/>
    <w:rsid w:val="00FD3BB1"/>
    <w:rsid w:val="00FE0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3468CC-A046-4404-A540-D3AC783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2D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8122D4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8122D4"/>
    <w:rPr>
      <w:sz w:val="16"/>
      <w:szCs w:val="16"/>
    </w:rPr>
  </w:style>
  <w:style w:type="paragraph" w:styleId="a5">
    <w:name w:val="Title"/>
    <w:basedOn w:val="a"/>
    <w:qFormat/>
    <w:rsid w:val="008122D4"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e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f">
    <w:name w:val="Balloon Text"/>
    <w:basedOn w:val="a"/>
    <w:link w:val="af0"/>
    <w:rsid w:val="00151B5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1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1"/>
    <w:link w:val="a0"/>
    <w:rsid w:val="00D976CB"/>
    <w:rPr>
      <w:rFonts w:ascii="Arial" w:eastAsia="Times New Roman" w:hAnsi="Arial" w:cs="Arial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IandI/final.html" TargetMode="External"/><Relationship Id="rId13" Type="http://schemas.openxmlformats.org/officeDocument/2006/relationships/hyperlink" Target="http://docs.oracle.com/javase/7/docs/api/java/util/Formatter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java/nutsandbolts/op2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7/docs/api/java/lang/Math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javase/tutorial/java/IandI/subclasses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op1.html" TargetMode="External"/><Relationship Id="rId14" Type="http://schemas.openxmlformats.org/officeDocument/2006/relationships/hyperlink" Target="http://docs.oracle.com/javase/7/docs/api/java/util/Scanner.html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9AD25-83A1-48BD-906A-327C90EE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1</TotalTime>
  <Pages>6</Pages>
  <Words>2157</Words>
  <Characters>12296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3</cp:revision>
  <cp:lastPrinted>2012-08-15T06:32:00Z</cp:lastPrinted>
  <dcterms:created xsi:type="dcterms:W3CDTF">2015-07-23T13:53:00Z</dcterms:created>
  <dcterms:modified xsi:type="dcterms:W3CDTF">2015-08-16T18:08:00Z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